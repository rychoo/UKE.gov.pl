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B301" w14:textId="66AEA1CC" w:rsidR="00E81978" w:rsidRPr="003E0F29" w:rsidRDefault="008C4204">
      <w:pPr>
        <w:pStyle w:val="Tytu"/>
        <w:rPr>
          <w:noProof/>
        </w:rPr>
      </w:pPr>
      <w:sdt>
        <w:sdtPr>
          <w:rPr>
            <w:rFonts w:ascii="Tahoma" w:eastAsia="Times New Roman" w:hAnsi="Tahoma" w:cs="Tahoma"/>
            <w:b/>
            <w:bCs/>
            <w:color w:val="336600"/>
            <w:kern w:val="36"/>
            <w:sz w:val="28"/>
            <w:szCs w:val="28"/>
            <w:u w:val="single"/>
            <w:lang w:eastAsia="pl-PL"/>
          </w:rPr>
          <w:alias w:val="Stanowisko:"/>
          <w:tag w:val="Stanowisko:"/>
          <w:id w:val="726351117"/>
          <w:placeholder>
            <w:docPart w:val="4491CBFF509A4AC0A9B31A7256EF260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E0F29" w:rsidRPr="003E0F29">
            <w:rPr>
              <w:rFonts w:ascii="Tahoma" w:eastAsia="Times New Roman" w:hAnsi="Tahoma" w:cs="Tahoma"/>
              <w:b/>
              <w:bCs/>
              <w:color w:val="336600"/>
              <w:kern w:val="36"/>
              <w:sz w:val="28"/>
              <w:szCs w:val="28"/>
              <w:u w:val="single"/>
              <w:lang w:eastAsia="pl-PL"/>
            </w:rPr>
            <w:t>LMS - LAN Management System w firmie IP Connect do celów sprze</w:t>
          </w:r>
          <w:r w:rsidR="003E0F29">
            <w:rPr>
              <w:rFonts w:ascii="Tahoma" w:eastAsia="Times New Roman" w:hAnsi="Tahoma" w:cs="Tahoma"/>
              <w:b/>
              <w:bCs/>
              <w:color w:val="336600"/>
              <w:kern w:val="36"/>
              <w:sz w:val="28"/>
              <w:szCs w:val="28"/>
              <w:u w:val="single"/>
              <w:lang w:eastAsia="pl-PL"/>
            </w:rPr>
            <w:t xml:space="preserve">daży </w:t>
          </w:r>
          <w:proofErr w:type="spellStart"/>
          <w:r w:rsidR="003E0F29">
            <w:rPr>
              <w:rFonts w:ascii="Tahoma" w:eastAsia="Times New Roman" w:hAnsi="Tahoma" w:cs="Tahoma"/>
              <w:b/>
              <w:bCs/>
              <w:color w:val="336600"/>
              <w:kern w:val="36"/>
              <w:sz w:val="28"/>
              <w:szCs w:val="28"/>
              <w:u w:val="single"/>
              <w:lang w:eastAsia="pl-PL"/>
            </w:rPr>
            <w:t>internetu</w:t>
          </w:r>
          <w:proofErr w:type="spellEnd"/>
          <w:r w:rsidR="003E0F29">
            <w:rPr>
              <w:rFonts w:ascii="Tahoma" w:eastAsia="Times New Roman" w:hAnsi="Tahoma" w:cs="Tahoma"/>
              <w:b/>
              <w:bCs/>
              <w:color w:val="336600"/>
              <w:kern w:val="36"/>
              <w:sz w:val="28"/>
              <w:szCs w:val="28"/>
              <w:u w:val="single"/>
              <w:lang w:eastAsia="pl-PL"/>
            </w:rPr>
            <w:t xml:space="preserve"> - DOKUMENTACJA</w:t>
          </w:r>
        </w:sdtContent>
      </w:sdt>
    </w:p>
    <w:p w14:paraId="7BC219A2" w14:textId="5DC37C07" w:rsidR="00B823AA" w:rsidRPr="003E0F29" w:rsidRDefault="003E0F29" w:rsidP="00B823AA">
      <w:pPr>
        <w:pStyle w:val="Tytu2"/>
        <w:rPr>
          <w:noProof/>
        </w:rPr>
      </w:pPr>
      <w:r w:rsidRPr="003E0F29">
        <w:rPr>
          <w:noProof/>
        </w:rPr>
        <w:t xml:space="preserve">Ryszard Czekaj </w:t>
      </w:r>
      <w:hyperlink r:id="rId8" w:history="1">
        <w:r w:rsidRPr="003E0F29">
          <w:rPr>
            <w:rStyle w:val="Hipercze"/>
            <w:noProof/>
          </w:rPr>
          <w:t>ryszard.czekaj@ipconnect.pl</w:t>
        </w:r>
      </w:hyperlink>
      <w:r w:rsidRPr="003E0F29">
        <w:rPr>
          <w:noProof/>
        </w:rPr>
        <w:t xml:space="preserve"> </w:t>
      </w:r>
      <w:r>
        <w:rPr>
          <w:noProof/>
        </w:rPr>
        <w:t>(</w:t>
      </w:r>
      <w:r>
        <w:rPr>
          <w:rFonts w:cstheme="minorHAnsi"/>
          <w:noProof/>
        </w:rPr>
        <w:t>®</w:t>
      </w:r>
      <w:r>
        <w:rPr>
          <w:noProof/>
        </w:rPr>
        <w:t xml:space="preserve"> 2024) </w:t>
      </w:r>
      <w:r w:rsidRPr="003E0F29">
        <w:rPr>
          <w:noProof/>
        </w:rPr>
        <w:t>oraz LMS Developers (</w:t>
      </w:r>
      <w:r w:rsidRPr="003E0F29">
        <w:rPr>
          <w:rFonts w:cstheme="minorHAnsi"/>
          <w:noProof/>
        </w:rPr>
        <w:t>©</w:t>
      </w:r>
      <w:r w:rsidRPr="003E0F29">
        <w:rPr>
          <w:noProof/>
        </w:rPr>
        <w:t xml:space="preserve"> 2001-2011 </w:t>
      </w:r>
      <w:r>
        <w:rPr>
          <w:noProof/>
        </w:rPr>
        <w:t>https://lms.org.pl/doc/index.html)</w:t>
      </w:r>
    </w:p>
    <w:p w14:paraId="605E47D2" w14:textId="76B22DC5" w:rsidR="00E81978" w:rsidRPr="00A77952" w:rsidRDefault="003E0F29" w:rsidP="00B823AA">
      <w:pPr>
        <w:pStyle w:val="Tytu2"/>
        <w:rPr>
          <w:noProof/>
        </w:rPr>
      </w:pPr>
      <w:r>
        <w:t>https://IPConnect.pl/</w:t>
      </w:r>
    </w:p>
    <w:p w14:paraId="1BF639C1" w14:textId="0C3FA20B" w:rsidR="00E81978" w:rsidRPr="00A77952" w:rsidRDefault="003E0F29">
      <w:pPr>
        <w:pStyle w:val="Tytu"/>
        <w:rPr>
          <w:noProof/>
        </w:rPr>
      </w:pPr>
      <w:r>
        <w:rPr>
          <w:noProof/>
        </w:rPr>
        <w:lastRenderedPageBreak/>
        <w:t>https://RYCHoo.TheUnixPlace.com/</w:t>
      </w:r>
    </w:p>
    <w:p w14:paraId="50125B42" w14:textId="672E9162" w:rsidR="00E81978" w:rsidRPr="00A77952" w:rsidRDefault="003E0F29" w:rsidP="00B823AA">
      <w:pPr>
        <w:pStyle w:val="Tytu2"/>
        <w:rPr>
          <w:noProof/>
        </w:rPr>
      </w:pPr>
      <w:r w:rsidRPr="003E0F29">
        <w:rPr>
          <w:rFonts w:ascii="Open Sans" w:hAnsi="Open Sans" w:cs="Open Sans"/>
          <w:color w:val="5A5A5A"/>
          <w:sz w:val="23"/>
          <w:szCs w:val="23"/>
          <w:shd w:val="clear" w:color="auto" w:fill="DCDCDB"/>
        </w:rPr>
        <w:t>ul. Lipowa 17, 44-207 Rybnik</w:t>
      </w:r>
    </w:p>
    <w:sdt>
      <w:sdtPr>
        <w:rPr>
          <w:noProof/>
        </w:rPr>
        <w:alias w:val="Streszczenie:"/>
        <w:tag w:val="Streszczenie:"/>
        <w:id w:val="202146031"/>
        <w:placeholder>
          <w:docPart w:val="2645B1E0BE404CDD8C4C15CF2B5214DB"/>
        </w:placeholder>
        <w:temporary/>
        <w:showingPlcHdr/>
        <w15:appearance w15:val="hidden"/>
      </w:sdtPr>
      <w:sdtEndPr/>
      <w:sdtContent>
        <w:p w14:paraId="6B43CB04" w14:textId="77777777" w:rsidR="00E81978" w:rsidRPr="00A77952" w:rsidRDefault="005D3A03">
          <w:pPr>
            <w:pStyle w:val="Tytusekcji"/>
            <w:rPr>
              <w:noProof/>
            </w:rPr>
          </w:pPr>
          <w:r w:rsidRPr="00A77952">
            <w:rPr>
              <w:noProof/>
              <w:lang w:bidi="pl-PL"/>
            </w:rPr>
            <w:t>Streszczenie</w:t>
          </w:r>
        </w:p>
      </w:sdtContent>
    </w:sdt>
    <w:p w14:paraId="3AD7DC26" w14:textId="77777777" w:rsidR="0087385A" w:rsidRDefault="0087385A" w:rsidP="0087385A">
      <w:pPr>
        <w:pStyle w:val="Bezodstpw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7385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"LMS" (LAN Management System) jest zintegrowanym systemem zarządzania sieciami przeznaczonym dla różnej wielkości dostawców </w:t>
      </w:r>
      <w:proofErr w:type="spellStart"/>
      <w:r w:rsidRPr="0087385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internetu</w:t>
      </w:r>
      <w:proofErr w:type="spellEnd"/>
      <w:r w:rsidRPr="0087385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(ISP).Oprogramowanie to stworzone w PHP, Perlu i C, współpracuje z różnymi bazami danych, składa się z przyjaznego interfejsu użytkownika (</w:t>
      </w:r>
      <w:proofErr w:type="spellStart"/>
      <w:r w:rsidRPr="0087385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frontend</w:t>
      </w:r>
      <w:proofErr w:type="spellEnd"/>
      <w:r w:rsidRPr="0087385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) oraz programów instalowanych na serwerze dostępowym (</w:t>
      </w:r>
      <w:proofErr w:type="spellStart"/>
      <w:r w:rsidRPr="0087385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backend</w:t>
      </w:r>
      <w:proofErr w:type="spellEnd"/>
      <w:r w:rsidRPr="0087385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) udostępniając następujące funkcjonalności:</w:t>
      </w:r>
    </w:p>
    <w:p w14:paraId="63412B15" w14:textId="77777777" w:rsidR="0087385A" w:rsidRDefault="0087385A" w:rsidP="0087385A">
      <w:pPr>
        <w:pStyle w:val="Bezodstpw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7385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- zarządzanie dostępem do </w:t>
      </w:r>
      <w:proofErr w:type="spellStart"/>
      <w:r w:rsidRPr="0087385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internetu</w:t>
      </w:r>
      <w:proofErr w:type="spellEnd"/>
      <w:r w:rsidRPr="0087385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(w tym kontrola pasma i statystyki),</w:t>
      </w:r>
    </w:p>
    <w:p w14:paraId="715020A4" w14:textId="77777777" w:rsidR="0087385A" w:rsidRDefault="0087385A" w:rsidP="0087385A">
      <w:pPr>
        <w:pStyle w:val="Bezodstpw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7385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- ewidencja klientów i sprzętu (mapa sieci),</w:t>
      </w:r>
    </w:p>
    <w:p w14:paraId="08693139" w14:textId="77777777" w:rsidR="0087385A" w:rsidRDefault="0087385A" w:rsidP="0087385A">
      <w:pPr>
        <w:pStyle w:val="Bezodstpw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7385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- moduły finansowo-księgowe z fakturowaniem,</w:t>
      </w:r>
    </w:p>
    <w:p w14:paraId="6970D684" w14:textId="71797BA0" w:rsidR="0087385A" w:rsidRDefault="0087385A" w:rsidP="0087385A">
      <w:pPr>
        <w:pStyle w:val="Bezodstpw"/>
        <w:tabs>
          <w:tab w:val="left" w:pos="11790"/>
        </w:tabs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7385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- korespondencja seryjna i wiadomości administracyjne do klientów,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</w:p>
    <w:p w14:paraId="10CC518C" w14:textId="77777777" w:rsidR="0087385A" w:rsidRDefault="0087385A" w:rsidP="0087385A">
      <w:pPr>
        <w:pStyle w:val="Bezodstpw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7385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- zarządzanie kontami i hostingiem,</w:t>
      </w:r>
    </w:p>
    <w:p w14:paraId="7108B9E1" w14:textId="77777777" w:rsidR="0087385A" w:rsidRDefault="0087385A" w:rsidP="0087385A">
      <w:pPr>
        <w:pStyle w:val="Bezodstpw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7385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- system obsługi zgłoszeń (helpdesk),</w:t>
      </w:r>
    </w:p>
    <w:p w14:paraId="2231C655" w14:textId="6541D58E" w:rsidR="0087385A" w:rsidRDefault="0087385A" w:rsidP="0087385A">
      <w:pPr>
        <w:pStyle w:val="Bezodstpw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7385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- zarządzanie dowolnymi usługami,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</w:t>
      </w:r>
    </w:p>
    <w:p w14:paraId="0D2C0FDF" w14:textId="77777777" w:rsidR="0087385A" w:rsidRDefault="0087385A" w:rsidP="0087385A">
      <w:pPr>
        <w:pStyle w:val="Bezodstpw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7385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- zarządzanie czasem (terminarz),</w:t>
      </w:r>
    </w:p>
    <w:p w14:paraId="62CB7C68" w14:textId="77777777" w:rsidR="0087385A" w:rsidRDefault="0087385A" w:rsidP="0087385A">
      <w:pPr>
        <w:pStyle w:val="Bezodstpw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7385A">
        <w:rPr>
          <w:rFonts w:ascii="Arial" w:eastAsia="Times New Roman" w:hAnsi="Arial" w:cs="Arial"/>
          <w:color w:val="000000"/>
          <w:sz w:val="20"/>
          <w:szCs w:val="20"/>
          <w:lang w:eastAsia="pl-PL"/>
        </w:rPr>
        <w:lastRenderedPageBreak/>
        <w:t>- panel administracyjny dla abonenta.</w:t>
      </w:r>
    </w:p>
    <w:p w14:paraId="22D042B4" w14:textId="6E699023" w:rsidR="00E81978" w:rsidRDefault="0087385A" w:rsidP="0087385A">
      <w:pPr>
        <w:pStyle w:val="Bezodstpw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7385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Całość kodu publikowana jest na licencji GNU GPL v2.</w:t>
      </w:r>
    </w:p>
    <w:p w14:paraId="02901765" w14:textId="7DFDAEA4" w:rsidR="0087385A" w:rsidRDefault="0087385A" w:rsidP="0087385A">
      <w:pPr>
        <w:pStyle w:val="Bezodstpw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W firmie IP Connect do zarządzania systemem używamy wewnętrznego adresu IP 172.31.1.254 z klasy adresów prywatnych, a zatem niedostępnego z publicznego Internetu. </w:t>
      </w:r>
      <w:r w:rsidRPr="0087385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Internetowe Biuro Obsługi Klienta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jest dostępne pod zewnętrznym adresem IP</w:t>
      </w:r>
      <w:r w:rsidRPr="0087385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89.58.17.240</w:t>
      </w:r>
      <w:r w:rsidR="0064653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który jest wpisany w DNS jako </w:t>
      </w:r>
      <w:hyperlink r:id="rId9" w:history="1">
        <w:r w:rsidR="00646538" w:rsidRPr="003E10D4">
          <w:rPr>
            <w:rStyle w:val="Hipercze"/>
            <w:rFonts w:ascii="Arial" w:eastAsia="Times New Roman" w:hAnsi="Arial" w:cs="Arial"/>
            <w:sz w:val="20"/>
            <w:szCs w:val="20"/>
            <w:lang w:eastAsia="pl-PL"/>
          </w:rPr>
          <w:t>https://panel.ipconnect.pl/</w:t>
        </w:r>
      </w:hyperlink>
      <w:r w:rsidR="0064653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i daje użytkownikom możliwość zarządzania swoim kontem klienta.</w:t>
      </w:r>
    </w:p>
    <w:p w14:paraId="10EE0A83" w14:textId="0E12264C" w:rsidR="00646538" w:rsidRDefault="00646538" w:rsidP="0087385A">
      <w:pPr>
        <w:pStyle w:val="Bezodstpw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Główny serwer systemu jest dostępny za pomocą niemieckiego usługodawcy który przechowuje i obsługuje pod adresem </w:t>
      </w:r>
      <w:hyperlink r:id="rId10" w:history="1">
        <w:r w:rsidRPr="003E10D4">
          <w:rPr>
            <w:rStyle w:val="Hipercze"/>
            <w:rFonts w:ascii="Arial" w:eastAsia="Times New Roman" w:hAnsi="Arial" w:cs="Arial"/>
            <w:sz w:val="20"/>
            <w:szCs w:val="20"/>
            <w:lang w:eastAsia="pl-PL"/>
          </w:rPr>
          <w:t>https://www.servercontrolpanel.de/SCP/Home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(login: 232195,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password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: </w:t>
      </w:r>
      <w:r w:rsidRPr="0064653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QHt1gLR63S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) obraz </w:t>
      </w:r>
      <w:r w:rsidRPr="0064653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Linux </w:t>
      </w:r>
      <w:proofErr w:type="spellStart"/>
      <w:r w:rsidRPr="0064653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lms-ipc-debian</w:t>
      </w:r>
      <w:proofErr w:type="spellEnd"/>
      <w:r w:rsidRPr="0064653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6.1.0-21-amd64 #1 SMP PREEMPT_DYNAMIC </w:t>
      </w:r>
      <w:proofErr w:type="spellStart"/>
      <w:r w:rsidRPr="0064653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Debian</w:t>
      </w:r>
      <w:proofErr w:type="spellEnd"/>
      <w:r w:rsidRPr="0064653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6.1.90-1 (2024-05-03) x86_64 GNU/Linux</w:t>
      </w:r>
      <w:r w:rsidR="006F7A5C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którym tam można zarządzać i tworzyć migawki (</w:t>
      </w:r>
      <w:proofErr w:type="spellStart"/>
      <w:r w:rsidR="006F7A5C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snapshots</w:t>
      </w:r>
      <w:proofErr w:type="spellEnd"/>
      <w:r w:rsidR="006F7A5C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), zatrzymywać i uruchamiać, oglądać statystykę oraz co najważniejsze logować się do niego (pozycja w lewym </w:t>
      </w:r>
      <w:r w:rsidR="006F7A5C">
        <w:rPr>
          <w:rFonts w:ascii="Arial" w:eastAsia="Times New Roman" w:hAnsi="Arial" w:cs="Arial"/>
          <w:color w:val="000000"/>
          <w:sz w:val="20"/>
          <w:szCs w:val="20"/>
          <w:lang w:eastAsia="pl-PL"/>
        </w:rPr>
        <w:lastRenderedPageBreak/>
        <w:t xml:space="preserve">menu → &gt;_ </w:t>
      </w:r>
      <w:proofErr w:type="spellStart"/>
      <w:r w:rsidR="006F7A5C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Screen</w:t>
      </w:r>
      <w:proofErr w:type="spellEnd"/>
      <w:r w:rsidR="006F7A5C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) za pomocą konta *</w:t>
      </w:r>
      <w:proofErr w:type="spellStart"/>
      <w:r w:rsidR="006F7A5C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lms</w:t>
      </w:r>
      <w:proofErr w:type="spellEnd"/>
      <w:r w:rsidR="006F7A5C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* i hasła: 17Lipowa17. Do wykonywania zadań administracyjnych trzeba zalogować się na konto zwykłego użytkownika *</w:t>
      </w:r>
      <w:proofErr w:type="spellStart"/>
      <w:r w:rsidR="006F7A5C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lms</w:t>
      </w:r>
      <w:proofErr w:type="spellEnd"/>
      <w:r w:rsidR="006F7A5C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*, a następnie wykonać polecenie </w:t>
      </w:r>
      <w:proofErr w:type="spellStart"/>
      <w:r w:rsidR="006F7A5C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su</w:t>
      </w:r>
      <w:proofErr w:type="spellEnd"/>
      <w:r w:rsidR="006F7A5C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z hasłem </w:t>
      </w:r>
      <w:proofErr w:type="spellStart"/>
      <w:r w:rsidR="006F7A5C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root</w:t>
      </w:r>
      <w:proofErr w:type="spellEnd"/>
      <w:r w:rsidR="006F7A5C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: </w:t>
      </w:r>
      <w:r w:rsidR="00A157C4" w:rsidRPr="00A157C4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Ff7t6oyeeS6USTj</w:t>
      </w:r>
      <w:r w:rsidR="00A157C4" w:rsidRPr="00A157C4">
        <w:rPr>
          <w:rFonts w:ascii="Arial" w:eastAsia="Times New Roman" w:hAnsi="Arial" w:cs="Arial"/>
          <w:color w:val="000000"/>
          <w:sz w:val="20"/>
          <w:szCs w:val="20"/>
          <w:lang w:eastAsia="pl-PL"/>
        </w:rPr>
        <w:cr/>
      </w:r>
      <w:r w:rsidR="00A157C4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Można też połączyć się z serwerem *</w:t>
      </w:r>
      <w:proofErr w:type="spellStart"/>
      <w:r w:rsidR="00A157C4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lms-ipc-debian</w:t>
      </w:r>
      <w:proofErr w:type="spellEnd"/>
      <w:r w:rsidR="00A157C4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* z dowolnego miejsca za pomocą klienta/polecenia: </w:t>
      </w:r>
      <w:proofErr w:type="spellStart"/>
      <w:r w:rsidR="00A157C4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ssh</w:t>
      </w:r>
      <w:proofErr w:type="spellEnd"/>
      <w:r w:rsidR="00A157C4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</w:t>
      </w:r>
      <w:hyperlink r:id="rId11" w:history="1">
        <w:r w:rsidR="00A157C4" w:rsidRPr="003E10D4">
          <w:rPr>
            <w:rStyle w:val="Hipercze"/>
            <w:rFonts w:ascii="Arial" w:eastAsia="Times New Roman" w:hAnsi="Arial" w:cs="Arial"/>
            <w:sz w:val="20"/>
            <w:szCs w:val="20"/>
            <w:lang w:eastAsia="pl-PL"/>
          </w:rPr>
          <w:t>lms@89.58.17.240</w:t>
        </w:r>
      </w:hyperlink>
    </w:p>
    <w:p w14:paraId="13026650" w14:textId="687E9F89" w:rsidR="00A157C4" w:rsidRDefault="00A157C4" w:rsidP="0087385A">
      <w:pPr>
        <w:pStyle w:val="Bezodstpw"/>
        <w:rPr>
          <w:noProof/>
        </w:rPr>
      </w:pPr>
      <w:r>
        <w:rPr>
          <w:noProof/>
        </w:rPr>
        <w:t>Do celów archiwizacji systemu najważniejsze są katalogi:</w:t>
      </w:r>
    </w:p>
    <w:p w14:paraId="17D368A8" w14:textId="6018A4EB" w:rsidR="00A157C4" w:rsidRPr="004A1736" w:rsidRDefault="003F3A80" w:rsidP="0087385A">
      <w:pPr>
        <w:pStyle w:val="Bezodstpw"/>
        <w:rPr>
          <w:noProof/>
          <w:lang w:val="en-US"/>
        </w:rPr>
      </w:pPr>
      <w:r w:rsidRPr="004A1736">
        <w:rPr>
          <w:noProof/>
          <w:lang w:val="en-US"/>
        </w:rPr>
        <w:t>/etc</w:t>
      </w:r>
    </w:p>
    <w:p w14:paraId="1F63CFF2" w14:textId="143B9668" w:rsidR="003F3A80" w:rsidRPr="004A1736" w:rsidRDefault="003F3A80" w:rsidP="0087385A">
      <w:pPr>
        <w:pStyle w:val="Bezodstpw"/>
        <w:rPr>
          <w:noProof/>
          <w:lang w:val="en-US"/>
        </w:rPr>
      </w:pPr>
      <w:r w:rsidRPr="004A1736">
        <w:rPr>
          <w:noProof/>
          <w:lang w:val="en-US"/>
        </w:rPr>
        <w:t>/home</w:t>
      </w:r>
    </w:p>
    <w:p w14:paraId="7B5E5FF7" w14:textId="5A2D3AF4" w:rsidR="003F3A80" w:rsidRPr="004A1736" w:rsidRDefault="003F3A80" w:rsidP="0087385A">
      <w:pPr>
        <w:pStyle w:val="Bezodstpw"/>
        <w:rPr>
          <w:noProof/>
          <w:lang w:val="en-US"/>
        </w:rPr>
      </w:pPr>
      <w:r w:rsidRPr="004A1736">
        <w:rPr>
          <w:noProof/>
          <w:lang w:val="en-US"/>
        </w:rPr>
        <w:t>/usr/sbin</w:t>
      </w:r>
    </w:p>
    <w:p w14:paraId="7560369D" w14:textId="516FD39A" w:rsidR="003F3A80" w:rsidRPr="004A1736" w:rsidRDefault="003F3A80" w:rsidP="0087385A">
      <w:pPr>
        <w:pStyle w:val="Bezodstpw"/>
        <w:rPr>
          <w:noProof/>
          <w:lang w:val="en-US"/>
        </w:rPr>
      </w:pPr>
      <w:r w:rsidRPr="004A1736">
        <w:rPr>
          <w:noProof/>
          <w:lang w:val="en-US"/>
        </w:rPr>
        <w:t>/usr/share/lms</w:t>
      </w:r>
    </w:p>
    <w:p w14:paraId="381C5EA6" w14:textId="1E45D237" w:rsidR="003F3A80" w:rsidRDefault="003F3A80" w:rsidP="0087385A">
      <w:pPr>
        <w:pStyle w:val="Bezodstpw"/>
        <w:rPr>
          <w:noProof/>
        </w:rPr>
      </w:pPr>
      <w:r>
        <w:rPr>
          <w:noProof/>
        </w:rPr>
        <w:t>/var/log</w:t>
      </w:r>
    </w:p>
    <w:p w14:paraId="1077D9D9" w14:textId="56AF857F" w:rsidR="003F3A80" w:rsidRDefault="003F3A80" w:rsidP="0087385A">
      <w:pPr>
        <w:pStyle w:val="Bezodstpw"/>
        <w:rPr>
          <w:noProof/>
        </w:rPr>
      </w:pPr>
      <w:r>
        <w:rPr>
          <w:noProof/>
        </w:rPr>
        <w:t>/var/www/html</w:t>
      </w:r>
    </w:p>
    <w:p w14:paraId="120508CC" w14:textId="34D2C87D" w:rsidR="003F3A80" w:rsidRDefault="003F3A80" w:rsidP="0087385A">
      <w:pPr>
        <w:pStyle w:val="Bezodstpw"/>
        <w:rPr>
          <w:noProof/>
        </w:rPr>
      </w:pPr>
      <w:r>
        <w:rPr>
          <w:noProof/>
        </w:rPr>
        <w:t>Do robienia kopii zapasowych bazy danych służy polecenie: mysqldump –all-databases &gt; lms.sql</w:t>
      </w:r>
    </w:p>
    <w:p w14:paraId="70C120DD" w14:textId="22B81FEC" w:rsidR="003F3A80" w:rsidRDefault="003F3A80" w:rsidP="0087385A">
      <w:pPr>
        <w:pStyle w:val="Bezodstpw"/>
        <w:rPr>
          <w:noProof/>
        </w:rPr>
      </w:pPr>
      <w:r>
        <w:rPr>
          <w:noProof/>
        </w:rPr>
        <w:lastRenderedPageBreak/>
        <w:t>Loginem do bazy danych zapisanym w /etc/lms/lms.ini jest *lms*, hasłem: lms</w:t>
      </w:r>
    </w:p>
    <w:p w14:paraId="74DFBB1C" w14:textId="77777777" w:rsidR="003F3A80" w:rsidRPr="00A77952" w:rsidRDefault="003F3A80" w:rsidP="0087385A">
      <w:pPr>
        <w:pStyle w:val="Bezodstpw"/>
        <w:rPr>
          <w:noProof/>
        </w:rPr>
      </w:pPr>
    </w:p>
    <w:p w14:paraId="2A9BBCBF" w14:textId="77777777" w:rsidR="00E81978" w:rsidRPr="00A77952" w:rsidRDefault="005D3A03">
      <w:pPr>
        <w:rPr>
          <w:noProof/>
        </w:rPr>
      </w:pPr>
      <w:r w:rsidRPr="00A77952">
        <w:rPr>
          <w:rStyle w:val="Uwydatnienie"/>
          <w:noProof/>
          <w:lang w:bidi="pl-PL"/>
        </w:rPr>
        <w:t>Słowa kluczowe</w:t>
      </w:r>
      <w:r w:rsidRPr="00A77952">
        <w:rPr>
          <w:noProof/>
          <w:lang w:bidi="pl-PL"/>
        </w:rPr>
        <w:t xml:space="preserve">: </w:t>
      </w:r>
      <w:sdt>
        <w:sdtPr>
          <w:rPr>
            <w:noProof/>
          </w:rPr>
          <w:alias w:val="Słowa kluczowe dla streszczenia:"/>
          <w:tag w:val="Słowa kluczowe dla streszczenia:"/>
          <w:id w:val="1136374635"/>
          <w:placeholder>
            <w:docPart w:val="9FC992FC617D4BDCB97E510FD2D7B456"/>
          </w:placeholder>
          <w:temporary/>
          <w:showingPlcHdr/>
          <w15:appearance w15:val="hidden"/>
          <w:text/>
        </w:sdtPr>
        <w:sdtEndPr/>
        <w:sdtContent>
          <w:r w:rsidRPr="00A77952">
            <w:rPr>
              <w:noProof/>
              <w:lang w:bidi="pl-PL"/>
            </w:rPr>
            <w:t>[Kliknij tutaj, aby dodać słowa kluczowe.]</w:t>
          </w:r>
        </w:sdtContent>
      </w:sdt>
    </w:p>
    <w:p w14:paraId="33A4BE8F" w14:textId="1C1F46E9" w:rsidR="00E81978" w:rsidRPr="00A77952" w:rsidRDefault="008C4204">
      <w:pPr>
        <w:pStyle w:val="Tytusekcji"/>
        <w:rPr>
          <w:noProof/>
        </w:rPr>
      </w:pPr>
      <w:sdt>
        <w:sdtPr>
          <w:rPr>
            <w:noProof/>
          </w:rPr>
          <w:alias w:val="Tytuł sekcji:"/>
          <w:tag w:val="Tytuł sekcji:"/>
          <w:id w:val="984196707"/>
          <w:placeholder>
            <w:docPart w:val="0AE8F8A4FAF340F79F0503E65107B11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E0F29">
            <w:rPr>
              <w:noProof/>
            </w:rPr>
            <w:t>LMS - LAN Management System w firmie IP Connect do celów sprzedaży internetu - DOKUMENTACJA</w:t>
          </w:r>
        </w:sdtContent>
      </w:sdt>
    </w:p>
    <w:sdt>
      <w:sdtPr>
        <w:rPr>
          <w:noProof/>
        </w:rPr>
        <w:alias w:val="Tekst sekcji:"/>
        <w:tag w:val="Tekst sekcji:"/>
        <w:id w:val="-1322272011"/>
        <w:placeholder>
          <w:docPart w:val="C2D867D3B1BC42D095A9BC02940EBB9B"/>
        </w:placeholder>
        <w:temporary/>
        <w:showingPlcHdr/>
        <w15:appearance w15:val="hidden"/>
        <w:text/>
      </w:sdtPr>
      <w:sdtEndPr/>
      <w:sdtContent>
        <w:p w14:paraId="522F3F40" w14:textId="77777777" w:rsidR="00E81978" w:rsidRPr="00A77952" w:rsidRDefault="005D3A03">
          <w:pPr>
            <w:rPr>
              <w:noProof/>
            </w:rPr>
          </w:pPr>
          <w:r w:rsidRPr="00A77952">
            <w:rPr>
              <w:noProof/>
              <w:lang w:bidi="pl-PL"/>
            </w:rPr>
            <w:t xml:space="preserve">[W treści dokumentu stosowane jest wcięcie pierwszego wiersza o szerokości pół cala (1,27 cm) i podwójny odstęp między wierszami. Styl APA pozwala na stosowanie do pięciu poziomów nagłówków, pokazanych w poniższych akapitach. Zwróć uwagę, że wyraz </w:t>
          </w:r>
          <w:r w:rsidRPr="00A77952">
            <w:rPr>
              <w:rStyle w:val="Uwydatnienie"/>
              <w:noProof/>
              <w:lang w:bidi="pl-PL"/>
            </w:rPr>
            <w:t>Wprowadzenie</w:t>
          </w:r>
          <w:r w:rsidRPr="00A77952">
            <w:rPr>
              <w:noProof/>
              <w:lang w:bidi="pl-PL"/>
            </w:rPr>
            <w:t xml:space="preserve"> nie powinien być używany jako nagłówek początkowy, ponieważ zakłada się, że dokument rozpoczyna się od wprowadzenia.]</w:t>
          </w:r>
        </w:p>
      </w:sdtContent>
    </w:sdt>
    <w:sdt>
      <w:sdtPr>
        <w:rPr>
          <w:noProof/>
        </w:rPr>
        <w:alias w:val="Nagłówek 1:"/>
        <w:tag w:val="Nagłówek 1:"/>
        <w:id w:val="1295489386"/>
        <w:placeholder>
          <w:docPart w:val="252C274EF35A40E6A0FE187E8B601BBE"/>
        </w:placeholder>
        <w:temporary/>
        <w:showingPlcHdr/>
        <w15:appearance w15:val="hidden"/>
        <w:text/>
      </w:sdtPr>
      <w:sdtEndPr/>
      <w:sdtContent>
        <w:p w14:paraId="799A6924" w14:textId="77777777" w:rsidR="00E81978" w:rsidRPr="00A77952" w:rsidRDefault="005D3A03">
          <w:pPr>
            <w:pStyle w:val="Nagwek1"/>
            <w:rPr>
              <w:noProof/>
            </w:rPr>
          </w:pPr>
          <w:r w:rsidRPr="00A77952">
            <w:rPr>
              <w:noProof/>
              <w:lang w:bidi="pl-PL"/>
            </w:rPr>
            <w:t>[Nagłówek 1]</w:t>
          </w:r>
        </w:p>
      </w:sdtContent>
    </w:sdt>
    <w:p w14:paraId="33C083B0" w14:textId="77777777" w:rsidR="00E81978" w:rsidRPr="00A77952" w:rsidRDefault="008C4204">
      <w:pPr>
        <w:rPr>
          <w:noProof/>
        </w:rPr>
      </w:pPr>
      <w:sdt>
        <w:sdtPr>
          <w:rPr>
            <w:noProof/>
          </w:rPr>
          <w:alias w:val="Tekst akapitu:"/>
          <w:tag w:val="Tekst akapitu:"/>
          <w:id w:val="1404798514"/>
          <w:placeholder>
            <w:docPart w:val="9531D28599A746F88F1E3F3A456DD439"/>
          </w:placeholder>
          <w:temporary/>
          <w:showingPlcHdr/>
          <w15:appearance w15:val="hidden"/>
          <w:text/>
        </w:sdtPr>
        <w:sdtEndPr/>
        <w:sdtContent>
          <w:r w:rsidR="005D3A03" w:rsidRPr="00A77952">
            <w:rPr>
              <w:noProof/>
              <w:lang w:bidi="pl-PL"/>
            </w:rPr>
            <w:t>[Dwa pierwsze poziomy nagłówków tworzą własne akapity, jak pokazano tutaj. Nagłówki 3, 4 i 5 to nagłówki zwarte używane na początku akapitu.]</w:t>
          </w:r>
        </w:sdtContent>
      </w:sdt>
    </w:p>
    <w:p w14:paraId="7B88C948" w14:textId="77777777" w:rsidR="00E81978" w:rsidRPr="00A77952" w:rsidRDefault="008C4204" w:rsidP="00C31D30">
      <w:pPr>
        <w:pStyle w:val="Nagwek2"/>
        <w:rPr>
          <w:noProof/>
        </w:rPr>
      </w:pPr>
      <w:sdt>
        <w:sdtPr>
          <w:rPr>
            <w:noProof/>
          </w:rPr>
          <w:alias w:val="Nagłówek 2:"/>
          <w:tag w:val="Nagłówek 2:"/>
          <w:id w:val="1203442487"/>
          <w:placeholder>
            <w:docPart w:val="A3CBF00C643C49369EA61028DF89A27B"/>
          </w:placeholder>
          <w:temporary/>
          <w:showingPlcHdr/>
          <w15:appearance w15:val="hidden"/>
          <w:text/>
        </w:sdtPr>
        <w:sdtEndPr/>
        <w:sdtContent>
          <w:r w:rsidR="005D3A03" w:rsidRPr="00A77952">
            <w:rPr>
              <w:noProof/>
              <w:lang w:bidi="pl-PL"/>
            </w:rPr>
            <w:t>[Nagłówek 2]</w:t>
          </w:r>
        </w:sdtContent>
      </w:sdt>
      <w:r w:rsidR="005D3A03" w:rsidRPr="00A77952">
        <w:rPr>
          <w:rStyle w:val="Odwoanieprzypisudolnego"/>
          <w:noProof/>
          <w:lang w:bidi="pl-PL"/>
        </w:rPr>
        <w:t>1</w:t>
      </w:r>
    </w:p>
    <w:sdt>
      <w:sdtPr>
        <w:rPr>
          <w:noProof/>
        </w:rPr>
        <w:alias w:val="Tekst akapitu:"/>
        <w:tag w:val="Tekst akapitu:"/>
        <w:id w:val="1221403361"/>
        <w:placeholder>
          <w:docPart w:val="67E8884AC1C14735BEC9E39AE6FFF07F"/>
        </w:placeholder>
        <w:temporary/>
        <w:showingPlcHdr/>
        <w15:appearance w15:val="hidden"/>
      </w:sdtPr>
      <w:sdtEndPr/>
      <w:sdtContent>
        <w:p w14:paraId="499EC0E6" w14:textId="77777777" w:rsidR="00E81978" w:rsidRPr="00A77952" w:rsidRDefault="005D3A03">
          <w:pPr>
            <w:pStyle w:val="Bezodstpw"/>
            <w:rPr>
              <w:noProof/>
            </w:rPr>
          </w:pPr>
          <w:r w:rsidRPr="00A77952">
            <w:rPr>
              <w:noProof/>
              <w:lang w:bidi="pl-PL"/>
            </w:rPr>
            <w:t>[Aby dodać spis treści, zastosuj odpowiedni styl nagłówka tylko do tekstu nagłówka na początku akapitu, a pojawi się on w spisie treści. W tym celu zaznacz tekst nagłówka. Następnie na karcie Narzędzia główne w galerii Style kliknij odpowiedni styl.]</w:t>
          </w:r>
        </w:p>
      </w:sdtContent>
    </w:sdt>
    <w:p w14:paraId="6A5B0734" w14:textId="77777777" w:rsidR="00355DCA" w:rsidRPr="00A77952" w:rsidRDefault="008C4204" w:rsidP="00C31D30">
      <w:pPr>
        <w:pStyle w:val="Nagwek3"/>
        <w:rPr>
          <w:noProof/>
        </w:rPr>
      </w:pPr>
      <w:sdt>
        <w:sdtPr>
          <w:rPr>
            <w:noProof/>
          </w:rPr>
          <w:alias w:val="Nagłówek 3:"/>
          <w:tag w:val="Nagłówek 3:"/>
          <w:id w:val="1751771428"/>
          <w:placeholder>
            <w:docPart w:val="489A303F182A4F4589E33E38EE644169"/>
          </w:placeholder>
          <w:temporary/>
          <w:showingPlcHdr/>
          <w15:appearance w15:val="hidden"/>
          <w:text/>
        </w:sdtPr>
        <w:sdtEndPr/>
        <w:sdtContent>
          <w:r w:rsidR="005D3A03" w:rsidRPr="00A77952">
            <w:rPr>
              <w:noProof/>
              <w:lang w:bidi="pl-PL"/>
            </w:rPr>
            <w:t>[Nagłówek 3]</w:t>
          </w:r>
        </w:sdtContent>
      </w:sdt>
      <w:r w:rsidR="00355DCA" w:rsidRPr="00A77952">
        <w:rPr>
          <w:noProof/>
          <w:lang w:bidi="pl-PL"/>
        </w:rPr>
        <w:t>.</w:t>
      </w:r>
    </w:p>
    <w:p w14:paraId="413032F4" w14:textId="77777777" w:rsidR="00E81978" w:rsidRPr="00A77952" w:rsidRDefault="008C4204">
      <w:pPr>
        <w:rPr>
          <w:b/>
          <w:bCs/>
          <w:noProof/>
        </w:rPr>
      </w:pPr>
      <w:sdt>
        <w:sdtPr>
          <w:rPr>
            <w:noProof/>
          </w:rPr>
          <w:alias w:val="Tekst akapitu:"/>
          <w:tag w:val="Tekst akapitu:"/>
          <w:id w:val="2054876750"/>
          <w:placeholder>
            <w:docPart w:val="B807637489F64FE9BBFDAF04B1F89BA0"/>
          </w:placeholder>
          <w:temporary/>
          <w:showingPlcHdr/>
          <w15:appearance w15:val="hidden"/>
          <w:text/>
        </w:sdtPr>
        <w:sdtEndPr/>
        <w:sdtContent>
          <w:r w:rsidR="005D3A03" w:rsidRPr="00A77952">
            <w:rPr>
              <w:noProof/>
              <w:lang w:bidi="pl-PL"/>
            </w:rPr>
            <w:t>[Obejmuje kropkę na końcu nagłówka zwartego. Pamiętaj, że możesz dołączać kolejne akapity z własnymi nagłówkami według potrzeb].</w:t>
          </w:r>
        </w:sdtContent>
      </w:sdt>
    </w:p>
    <w:p w14:paraId="711F850B" w14:textId="77777777" w:rsidR="00355DCA" w:rsidRPr="00A77952" w:rsidRDefault="008C4204" w:rsidP="00C31D30">
      <w:pPr>
        <w:pStyle w:val="Nagwek4"/>
        <w:rPr>
          <w:noProof/>
        </w:rPr>
      </w:pPr>
      <w:sdt>
        <w:sdtPr>
          <w:rPr>
            <w:noProof/>
          </w:rPr>
          <w:alias w:val="Nagłówek 4:"/>
          <w:tag w:val="Nagłówek 4:"/>
          <w:id w:val="-685361587"/>
          <w:placeholder>
            <w:docPart w:val="87D18738813C4EB58F98AFAAC8D306F7"/>
          </w:placeholder>
          <w:temporary/>
          <w:showingPlcHdr/>
          <w15:appearance w15:val="hidden"/>
          <w:text/>
        </w:sdtPr>
        <w:sdtEndPr/>
        <w:sdtContent>
          <w:r w:rsidR="005D3A03" w:rsidRPr="00A77952">
            <w:rPr>
              <w:noProof/>
              <w:lang w:bidi="pl-PL"/>
            </w:rPr>
            <w:t>[Nagłówek 4]</w:t>
          </w:r>
        </w:sdtContent>
      </w:sdt>
      <w:r w:rsidR="00355DCA" w:rsidRPr="00A77952">
        <w:rPr>
          <w:noProof/>
          <w:lang w:bidi="pl-PL"/>
        </w:rPr>
        <w:t>.</w:t>
      </w:r>
    </w:p>
    <w:p w14:paraId="613FDEFF" w14:textId="77777777" w:rsidR="00E81978" w:rsidRPr="00A77952" w:rsidRDefault="008C4204">
      <w:pPr>
        <w:rPr>
          <w:b/>
          <w:bCs/>
          <w:noProof/>
        </w:rPr>
      </w:pPr>
      <w:sdt>
        <w:sdtPr>
          <w:rPr>
            <w:noProof/>
          </w:rPr>
          <w:alias w:val="Tekst akapitu:"/>
          <w:tag w:val="Tekst akapitu:"/>
          <w:id w:val="-1987159626"/>
          <w:placeholder>
            <w:docPart w:val="D583A1DF27C34B4EA4CA31FC5BD330A5"/>
          </w:placeholder>
          <w:temporary/>
          <w:showingPlcHdr/>
          <w15:appearance w15:val="hidden"/>
          <w:text/>
        </w:sdtPr>
        <w:sdtEndPr/>
        <w:sdtContent>
          <w:r w:rsidR="005D3A03" w:rsidRPr="00A77952">
            <w:rPr>
              <w:noProof/>
              <w:lang w:bidi="pl-PL"/>
            </w:rPr>
            <w:t xml:space="preserve">[Gdy używasz nagłówków, nie pomijaj poziomów. Jeśli potrzebujesz nagłówka 3, 4 lub 5, a przed następnym nagłówkiem nie będzie żadnego tekstu, wystarczy dodać kropkę na końcu nagłówka </w:t>
          </w:r>
          <w:r w:rsidR="005D3A03" w:rsidRPr="00A77952">
            <w:rPr>
              <w:noProof/>
              <w:lang w:bidi="pl-PL"/>
            </w:rPr>
            <w:lastRenderedPageBreak/>
            <w:t>i rozpocząć nowy akapit dla nagłówka niższego poziomu i jego tekstu.]</w:t>
          </w:r>
        </w:sdtContent>
      </w:sdt>
      <w:r w:rsidR="00BA45DB" w:rsidRPr="00A77952">
        <w:rPr>
          <w:noProof/>
          <w:lang w:bidi="pl-PL"/>
        </w:rPr>
        <w:t xml:space="preserve"> (</w:t>
      </w:r>
      <w:sdt>
        <w:sdtPr>
          <w:rPr>
            <w:noProof/>
          </w:rPr>
          <w:alias w:val="Nazwisko, Rok:"/>
          <w:tag w:val="Nazwisko, Rok:"/>
          <w:id w:val="74722316"/>
          <w:placeholder>
            <w:docPart w:val="EA521282BCED4144B19476A5232608EA"/>
          </w:placeholder>
          <w:temporary/>
          <w:showingPlcHdr/>
          <w15:appearance w15:val="hidden"/>
          <w:text/>
        </w:sdtPr>
        <w:sdtEndPr/>
        <w:sdtContent>
          <w:r w:rsidR="00BA45DB" w:rsidRPr="00A77952">
            <w:rPr>
              <w:noProof/>
              <w:lang w:bidi="pl-PL"/>
            </w:rPr>
            <w:t>Nazwisko, Rok</w:t>
          </w:r>
        </w:sdtContent>
      </w:sdt>
      <w:r w:rsidR="00BA45DB" w:rsidRPr="00A77952">
        <w:rPr>
          <w:noProof/>
          <w:lang w:bidi="pl-PL"/>
        </w:rPr>
        <w:t>)</w:t>
      </w:r>
    </w:p>
    <w:p w14:paraId="6A5ABAF8" w14:textId="77777777" w:rsidR="00355DCA" w:rsidRPr="00A77952" w:rsidRDefault="008C4204" w:rsidP="00C31D30">
      <w:pPr>
        <w:pStyle w:val="Nagwek5"/>
        <w:rPr>
          <w:noProof/>
        </w:rPr>
      </w:pPr>
      <w:sdt>
        <w:sdtPr>
          <w:rPr>
            <w:noProof/>
          </w:rPr>
          <w:alias w:val="Nagłówek 5:"/>
          <w:tag w:val="Nagłówek 5:"/>
          <w:id w:val="-53853956"/>
          <w:placeholder>
            <w:docPart w:val="E94EA9DD05F8403397149D74CA6B45FC"/>
          </w:placeholder>
          <w:temporary/>
          <w:showingPlcHdr/>
          <w15:appearance w15:val="hidden"/>
          <w:text/>
        </w:sdtPr>
        <w:sdtEndPr/>
        <w:sdtContent>
          <w:r w:rsidR="005D3A03" w:rsidRPr="00A77952">
            <w:rPr>
              <w:noProof/>
              <w:lang w:bidi="pl-PL"/>
            </w:rPr>
            <w:t>[Nagłówek 5]</w:t>
          </w:r>
        </w:sdtContent>
      </w:sdt>
      <w:r w:rsidR="00355DCA" w:rsidRPr="00A77952">
        <w:rPr>
          <w:noProof/>
          <w:lang w:bidi="pl-PL"/>
        </w:rPr>
        <w:t>.</w:t>
      </w:r>
    </w:p>
    <w:p w14:paraId="35C3B03C" w14:textId="77777777" w:rsidR="00E81978" w:rsidRPr="00A77952" w:rsidRDefault="008C4204">
      <w:pPr>
        <w:rPr>
          <w:noProof/>
        </w:rPr>
      </w:pPr>
      <w:sdt>
        <w:sdtPr>
          <w:rPr>
            <w:noProof/>
          </w:rPr>
          <w:alias w:val="Tekst akapitu:"/>
          <w:tag w:val="Tekst akapitu:"/>
          <w:id w:val="1216239889"/>
          <w:placeholder>
            <w:docPart w:val="CC278A93EF114BF9BBD519826D9417ED"/>
          </w:placeholder>
          <w:temporary/>
          <w:showingPlcHdr/>
          <w15:appearance w15:val="hidden"/>
          <w:text/>
        </w:sdtPr>
        <w:sdtEndPr/>
        <w:sdtContent>
          <w:r w:rsidR="005D3A03" w:rsidRPr="00A77952">
            <w:rPr>
              <w:noProof/>
              <w:lang w:bidi="pl-PL"/>
            </w:rPr>
            <w:t>[Odwołania, podobnie jak wszystkie sekcje dokumentu, rozpoczynają się na osobnej stronie. Strona z odwołaniami jest tworzona przy użyciu funkcji Cytaty i bibliografia dostępnej na karcie Odwołania. Ta funkcja zawiera opcję stylu formatującego odwołania zgodnie ze stylem APA 6-tej edycji. Ta funkcja umożliwia również dodawanie cytatów w tekście, które są połączone ze źródłem, takich jak cytaty uwidocznione na końcu tego akapitu i w akapicie poprzednim. Aby dostosować cytat, kliknij go prawym przyciskiem myszy, a następnie kliknij pozycję Edytuj cytat.]</w:t>
          </w:r>
        </w:sdtContent>
      </w:sdt>
      <w:r w:rsidR="00BA45DB" w:rsidRPr="00A77952">
        <w:rPr>
          <w:noProof/>
          <w:lang w:bidi="pl-PL"/>
        </w:rPr>
        <w:t xml:space="preserve"> (</w:t>
      </w:r>
      <w:sdt>
        <w:sdtPr>
          <w:rPr>
            <w:noProof/>
          </w:rPr>
          <w:alias w:val="Nazwisko, Rok:"/>
          <w:tag w:val="Nazwisko, Rok:"/>
          <w:id w:val="-113908824"/>
          <w:placeholder>
            <w:docPart w:val="4FA2973B978346188D2077785EEA941E"/>
          </w:placeholder>
          <w:temporary/>
          <w:showingPlcHdr/>
          <w15:appearance w15:val="hidden"/>
          <w:text/>
        </w:sdtPr>
        <w:sdtEndPr/>
        <w:sdtContent>
          <w:r w:rsidR="00BA45DB" w:rsidRPr="00A77952">
            <w:rPr>
              <w:noProof/>
              <w:lang w:bidi="pl-PL"/>
            </w:rPr>
            <w:t>Nazwisko, rok</w:t>
          </w:r>
        </w:sdtContent>
      </w:sdt>
      <w:r w:rsidR="00BA45DB" w:rsidRPr="00A77952">
        <w:rPr>
          <w:noProof/>
          <w:lang w:bidi="pl-PL"/>
        </w:rPr>
        <w:t>)</w:t>
      </w:r>
    </w:p>
    <w:sdt>
      <w:sdtPr>
        <w:rPr>
          <w:rFonts w:asciiTheme="minorHAnsi" w:eastAsiaTheme="minorEastAsia" w:hAnsiTheme="minorHAnsi" w:cstheme="minorBidi"/>
          <w:noProof/>
        </w:rPr>
        <w:id w:val="62297111"/>
        <w:docPartObj>
          <w:docPartGallery w:val="Bibliographies"/>
          <w:docPartUnique/>
        </w:docPartObj>
      </w:sdtPr>
      <w:sdtEndPr/>
      <w:sdtContent>
        <w:p w14:paraId="2F4CB61B" w14:textId="77777777" w:rsidR="00E81978" w:rsidRPr="00A77952" w:rsidRDefault="005D3A03">
          <w:pPr>
            <w:pStyle w:val="Tytusekcji"/>
            <w:rPr>
              <w:noProof/>
            </w:rPr>
          </w:pPr>
          <w:r w:rsidRPr="00A77952">
            <w:rPr>
              <w:noProof/>
              <w:lang w:bidi="pl-PL"/>
            </w:rPr>
            <w:t>Referencje</w:t>
          </w:r>
        </w:p>
        <w:p w14:paraId="2CF2E827" w14:textId="77777777" w:rsidR="00A77952" w:rsidRPr="00A77952" w:rsidRDefault="00A77952" w:rsidP="00A77952">
          <w:pPr>
            <w:pStyle w:val="Bibliografia"/>
            <w:rPr>
              <w:noProof/>
            </w:rPr>
          </w:pPr>
          <w:r w:rsidRPr="00A77952">
            <w:rPr>
              <w:noProof/>
            </w:rPr>
            <w:fldChar w:fldCharType="begin"/>
          </w:r>
          <w:r w:rsidRPr="00A77952">
            <w:rPr>
              <w:noProof/>
            </w:rPr>
            <w:instrText xml:space="preserve"> BIBLIOGRAPHY \l 1033 \f 1045 </w:instrText>
          </w:r>
          <w:r w:rsidRPr="00A77952">
            <w:rPr>
              <w:noProof/>
            </w:rPr>
            <w:fldChar w:fldCharType="separate"/>
          </w:r>
          <w:r w:rsidRPr="00A77952">
            <w:rPr>
              <w:noProof/>
            </w:rPr>
            <w:t xml:space="preserve">Nazwisko, I. D. (Rok). Tytuł artykułu. </w:t>
          </w:r>
          <w:r w:rsidRPr="00A77952">
            <w:rPr>
              <w:i/>
              <w:iCs/>
              <w:noProof/>
            </w:rPr>
            <w:t>Tytuł czasopisma</w:t>
          </w:r>
          <w:r w:rsidRPr="00A77952">
            <w:rPr>
              <w:noProof/>
            </w:rPr>
            <w:t>, Strony od – do.</w:t>
          </w:r>
        </w:p>
        <w:p w14:paraId="7DC0D870" w14:textId="77777777" w:rsidR="00A77952" w:rsidRPr="00A77952" w:rsidRDefault="00A77952" w:rsidP="00A77952">
          <w:pPr>
            <w:pStyle w:val="Bibliografia"/>
            <w:rPr>
              <w:noProof/>
            </w:rPr>
          </w:pPr>
          <w:r w:rsidRPr="00A77952">
            <w:rPr>
              <w:noProof/>
            </w:rPr>
            <w:t xml:space="preserve">Nazwisko, I. D. (Rok). </w:t>
          </w:r>
          <w:r w:rsidRPr="00A77952">
            <w:rPr>
              <w:i/>
              <w:iCs/>
              <w:noProof/>
            </w:rPr>
            <w:t>Tytuł książki.</w:t>
          </w:r>
          <w:r w:rsidRPr="00A77952">
            <w:rPr>
              <w:noProof/>
            </w:rPr>
            <w:t xml:space="preserve"> Nazwa miasta: Nazwa wydawcy.</w:t>
          </w:r>
        </w:p>
        <w:p w14:paraId="6A3C2A56" w14:textId="77777777" w:rsidR="00E81978" w:rsidRPr="00A77952" w:rsidRDefault="00A77952" w:rsidP="00A77952">
          <w:pPr>
            <w:pStyle w:val="Bibliografia"/>
            <w:rPr>
              <w:noProof/>
            </w:rPr>
          </w:pPr>
          <w:r w:rsidRPr="00A77952">
            <w:rPr>
              <w:noProof/>
            </w:rPr>
            <w:fldChar w:fldCharType="end"/>
          </w:r>
        </w:p>
      </w:sdtContent>
    </w:sdt>
    <w:sdt>
      <w:sdtPr>
        <w:rPr>
          <w:noProof/>
        </w:rPr>
        <w:alias w:val="Tytuł przypisów dolnych:"/>
        <w:tag w:val="Tytuł przypisów dolnych:"/>
        <w:id w:val="-1680037918"/>
        <w:placeholder>
          <w:docPart w:val="DA16B8D3FA90464C84AE699C713D982E"/>
        </w:placeholder>
        <w:temporary/>
        <w:showingPlcHdr/>
        <w15:appearance w15:val="hidden"/>
      </w:sdtPr>
      <w:sdtEndPr/>
      <w:sdtContent>
        <w:p w14:paraId="21310394" w14:textId="77777777" w:rsidR="00E81978" w:rsidRPr="00A77952" w:rsidRDefault="005D3A03">
          <w:pPr>
            <w:pStyle w:val="Tytusekcji"/>
            <w:rPr>
              <w:noProof/>
            </w:rPr>
          </w:pPr>
          <w:r w:rsidRPr="00A77952">
            <w:rPr>
              <w:noProof/>
              <w:lang w:bidi="pl-PL"/>
            </w:rPr>
            <w:t>Przypisy dolne</w:t>
          </w:r>
        </w:p>
      </w:sdtContent>
    </w:sdt>
    <w:p w14:paraId="7063128A" w14:textId="77777777" w:rsidR="00E81978" w:rsidRPr="00A77952" w:rsidRDefault="005D3A03">
      <w:pPr>
        <w:rPr>
          <w:noProof/>
        </w:rPr>
      </w:pPr>
      <w:r w:rsidRPr="00A77952">
        <w:rPr>
          <w:rStyle w:val="Odwoanieprzypisudolnego"/>
          <w:noProof/>
          <w:lang w:bidi="pl-PL"/>
        </w:rPr>
        <w:t>1</w:t>
      </w:r>
      <w:sdt>
        <w:sdtPr>
          <w:rPr>
            <w:noProof/>
          </w:rPr>
          <w:alias w:val="Tekst notatek:"/>
          <w:tag w:val="Tekst notatek:"/>
          <w:id w:val="1069077422"/>
          <w:placeholder>
            <w:docPart w:val="3EA9FF8FA7D8410B971F717FF75654B1"/>
          </w:placeholder>
          <w:temporary/>
          <w:showingPlcHdr/>
          <w15:appearance w15:val="hidden"/>
          <w:text/>
        </w:sdtPr>
        <w:sdtEndPr>
          <w:rPr>
            <w:rStyle w:val="Odwoanieprzypisudolnego"/>
            <w:vertAlign w:val="superscript"/>
          </w:rPr>
        </w:sdtEndPr>
        <w:sdtContent>
          <w:r w:rsidRPr="00A77952">
            <w:rPr>
              <w:noProof/>
              <w:lang w:bidi="pl-PL"/>
            </w:rPr>
            <w:t xml:space="preserve">[Dodaj przypisy dolne na osobnej stronie, za odwołaniami. Spełnienie wymagań formatowania APA jest łatwe, wystarczy wpisać odwołania do przypisu dolnego i uwagi. Aby sformatować odwołanie do przypisu dolnego, wybierz numer, a następnie na karcie Narzędzia główne w galerii Style kliknij przycisk Odwołanie przypisu dolnego. Treść przypisu dolnego, jak w tym przykładzie, używa stylu tekstu Normalny. </w:t>
          </w:r>
          <w:r w:rsidRPr="00A77952">
            <w:rPr>
              <w:rStyle w:val="Uwydatnienie"/>
              <w:noProof/>
              <w:lang w:bidi="pl-PL"/>
            </w:rPr>
            <w:t>(Uwaga: Jeśli usuniesz ten przykładowy przypis dolny, pamiętaj, aby usunąć także jego odwołanie w tekście. Znajduje się ono na końcu przykładowego akapitu Nagłówek 2 na pierwszej stronie treści dokumentu w tym szablonie.)</w:t>
          </w:r>
          <w:r w:rsidRPr="00A77952">
            <w:rPr>
              <w:noProof/>
              <w:lang w:bidi="pl-PL"/>
            </w:rPr>
            <w:t>]</w:t>
          </w:r>
        </w:sdtContent>
      </w:sdt>
    </w:p>
    <w:p w14:paraId="23CB26CE" w14:textId="77777777" w:rsidR="00E81978" w:rsidRPr="00A77952" w:rsidRDefault="005D3A03">
      <w:pPr>
        <w:pStyle w:val="Tytusekcji"/>
        <w:rPr>
          <w:noProof/>
        </w:rPr>
      </w:pPr>
      <w:r w:rsidRPr="00A77952">
        <w:rPr>
          <w:noProof/>
          <w:lang w:bidi="pl-PL"/>
        </w:rPr>
        <w:lastRenderedPageBreak/>
        <w:t>Tabele</w:t>
      </w:r>
    </w:p>
    <w:p w14:paraId="439C6B40" w14:textId="77777777" w:rsidR="00E81978" w:rsidRPr="00A77952" w:rsidRDefault="005D3A03">
      <w:pPr>
        <w:pStyle w:val="Bezodstpw"/>
        <w:rPr>
          <w:noProof/>
        </w:rPr>
      </w:pPr>
      <w:r w:rsidRPr="00A77952">
        <w:rPr>
          <w:noProof/>
          <w:lang w:bidi="pl-PL"/>
        </w:rPr>
        <w:t>Tabela 1</w:t>
      </w:r>
    </w:p>
    <w:sdt>
      <w:sdtPr>
        <w:rPr>
          <w:noProof/>
        </w:rPr>
        <w:alias w:val="Tytuł tabeli:"/>
        <w:tag w:val="Tytuł tabeli:"/>
        <w:id w:val="1042324137"/>
        <w:placeholder>
          <w:docPart w:val="17BBF927BBAB4BB0BC0AEB3364C02232"/>
        </w:placeholder>
        <w:temporary/>
        <w:showingPlcHdr/>
        <w15:appearance w15:val="hidden"/>
        <w:text/>
      </w:sdtPr>
      <w:sdtEndPr/>
      <w:sdtContent>
        <w:p w14:paraId="62CB5BDA" w14:textId="77777777" w:rsidR="00E81978" w:rsidRPr="00A77952" w:rsidRDefault="005D3A03" w:rsidP="00C0601E">
          <w:pPr>
            <w:pStyle w:val="Bezodstpw"/>
            <w:rPr>
              <w:rStyle w:val="Uwydatnienie"/>
              <w:i w:val="0"/>
              <w:iCs w:val="0"/>
              <w:noProof/>
            </w:rPr>
          </w:pPr>
          <w:r w:rsidRPr="00A77952">
            <w:rPr>
              <w:noProof/>
              <w:lang w:bidi="pl-PL"/>
            </w:rPr>
            <w:t>[Tytuł tabeli]</w:t>
          </w:r>
        </w:p>
      </w:sdtContent>
    </w:sdt>
    <w:tbl>
      <w:tblPr>
        <w:tblStyle w:val="RaportAPA"/>
        <w:tblW w:w="0" w:type="auto"/>
        <w:tblLook w:val="04A0" w:firstRow="1" w:lastRow="0" w:firstColumn="1" w:lastColumn="0" w:noHBand="0" w:noVBand="1"/>
        <w:tblDescription w:val="Tabela przykładowa z 5 kolumnami"/>
      </w:tblPr>
      <w:tblGrid>
        <w:gridCol w:w="1008"/>
        <w:gridCol w:w="1008"/>
        <w:gridCol w:w="1008"/>
        <w:gridCol w:w="1008"/>
        <w:gridCol w:w="1008"/>
      </w:tblGrid>
      <w:tr w:rsidR="00E6004D" w:rsidRPr="00A77952" w14:paraId="6E6D62BD" w14:textId="77777777" w:rsidTr="00BF4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noProof/>
            </w:rPr>
            <w:alias w:val="Nagłówek kolumny 1:"/>
            <w:tag w:val="Nagłówek kolumny 1:"/>
            <w:id w:val="1128514005"/>
            <w:placeholder>
              <w:docPart w:val="136DB14F1A0B4F8E83B9B32ACFE2233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2E8F9FB9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Nagłówek kolumny</w:t>
                </w:r>
              </w:p>
            </w:tc>
          </w:sdtContent>
        </w:sdt>
        <w:sdt>
          <w:sdtPr>
            <w:rPr>
              <w:noProof/>
            </w:rPr>
            <w:alias w:val="Nagłówek kolumny 2:"/>
            <w:tag w:val="Nagłówek kolumny 2:"/>
            <w:id w:val="-477000835"/>
            <w:placeholder>
              <w:docPart w:val="0BBB4D1DE064443EB36753F798B62E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56EF5AC4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Nagłówek kolumny</w:t>
                </w:r>
              </w:p>
            </w:tc>
          </w:sdtContent>
        </w:sdt>
        <w:sdt>
          <w:sdtPr>
            <w:rPr>
              <w:noProof/>
            </w:rPr>
            <w:alias w:val="Nagłówek kolumny 3:"/>
            <w:tag w:val="Nagłówek kolumny 3:"/>
            <w:id w:val="1425763633"/>
            <w:placeholder>
              <w:docPart w:val="45F86E0B8DD4413B86096812F1540FD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3779F3E2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Nagłówek kolumny</w:t>
                </w:r>
              </w:p>
            </w:tc>
          </w:sdtContent>
        </w:sdt>
        <w:sdt>
          <w:sdtPr>
            <w:rPr>
              <w:noProof/>
            </w:rPr>
            <w:alias w:val="Nagłówek kolumny 4:"/>
            <w:tag w:val="Nagłówek kolumny 4:"/>
            <w:id w:val="-1292590422"/>
            <w:placeholder>
              <w:docPart w:val="DEFC3BA43D134748838F3377133C0A9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5C8E0768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Nagłówek kolumny</w:t>
                </w:r>
              </w:p>
            </w:tc>
          </w:sdtContent>
        </w:sdt>
        <w:sdt>
          <w:sdtPr>
            <w:rPr>
              <w:noProof/>
            </w:rPr>
            <w:alias w:val="Nagłówek kolumny 5:"/>
            <w:tag w:val="Nagłówek kolumny 5:"/>
            <w:id w:val="-531649396"/>
            <w:placeholder>
              <w:docPart w:val="2F7D3AD1328941B5AAE37EDACEB2735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4FBF069C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Nagłówek kolumny</w:t>
                </w:r>
              </w:p>
            </w:tc>
          </w:sdtContent>
        </w:sdt>
      </w:tr>
      <w:tr w:rsidR="00E6004D" w:rsidRPr="00A77952" w14:paraId="0E2B08B8" w14:textId="77777777" w:rsidTr="00BF4184">
        <w:sdt>
          <w:sdtPr>
            <w:rPr>
              <w:noProof/>
            </w:rPr>
            <w:alias w:val="Nagłówek wiersza:"/>
            <w:tag w:val="Nagłówek wiersza:"/>
            <w:id w:val="-2069871036"/>
            <w:placeholder>
              <w:docPart w:val="E53A70C96C0C4BAB9F02F4705869F7A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7571E538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Nagłówek wiersza</w:t>
                </w:r>
              </w:p>
            </w:tc>
          </w:sdtContent>
        </w:sdt>
        <w:sdt>
          <w:sdtPr>
            <w:rPr>
              <w:noProof/>
            </w:rPr>
            <w:alias w:val="Dane tabeli:"/>
            <w:tag w:val="Dane tabeli:"/>
            <w:id w:val="-1626080037"/>
            <w:placeholder>
              <w:docPart w:val="B038862623EC4F0EB7FAB661BCA5487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2D73793A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123</w:t>
                </w:r>
              </w:p>
            </w:tc>
          </w:sdtContent>
        </w:sdt>
        <w:sdt>
          <w:sdtPr>
            <w:rPr>
              <w:noProof/>
            </w:rPr>
            <w:alias w:val="Dane tabeli:"/>
            <w:tag w:val="Dane tabeli:"/>
            <w:id w:val="1326245292"/>
            <w:placeholder>
              <w:docPart w:val="D8CD6C7DE5F149909F7A41E39D42FEB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41FE5E7E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123</w:t>
                </w:r>
              </w:p>
            </w:tc>
          </w:sdtContent>
        </w:sdt>
        <w:sdt>
          <w:sdtPr>
            <w:rPr>
              <w:noProof/>
            </w:rPr>
            <w:alias w:val="Dane tabeli:"/>
            <w:tag w:val="Dane tabeli:"/>
            <w:id w:val="1701724"/>
            <w:placeholder>
              <w:docPart w:val="125F598E25D14EF0AB945D05B99CEE2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567BD8FF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123</w:t>
                </w:r>
              </w:p>
            </w:tc>
          </w:sdtContent>
        </w:sdt>
        <w:sdt>
          <w:sdtPr>
            <w:rPr>
              <w:noProof/>
            </w:rPr>
            <w:alias w:val="Dane tabeli:"/>
            <w:tag w:val="Dane tabeli:"/>
            <w:id w:val="1607620690"/>
            <w:placeholder>
              <w:docPart w:val="8E21CC40B213457F90398D3F63F2E9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68408494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123</w:t>
                </w:r>
              </w:p>
            </w:tc>
          </w:sdtContent>
        </w:sdt>
      </w:tr>
      <w:tr w:rsidR="00E6004D" w:rsidRPr="00A77952" w14:paraId="5929E569" w14:textId="77777777" w:rsidTr="00BF4184">
        <w:sdt>
          <w:sdtPr>
            <w:rPr>
              <w:noProof/>
            </w:rPr>
            <w:alias w:val="Nagłówek wiersza:"/>
            <w:tag w:val="Nagłówek wiersza:"/>
            <w:id w:val="-631786698"/>
            <w:placeholder>
              <w:docPart w:val="7D5C85CDC1644DEA8E6A556085514BC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23FA445A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Nagłówek wiersza</w:t>
                </w:r>
              </w:p>
            </w:tc>
          </w:sdtContent>
        </w:sdt>
        <w:sdt>
          <w:sdtPr>
            <w:rPr>
              <w:noProof/>
            </w:rPr>
            <w:alias w:val="Dane tabeli:"/>
            <w:tag w:val="Dane tabeli:"/>
            <w:id w:val="-3589260"/>
            <w:placeholder>
              <w:docPart w:val="1456F7A7B76F40149532BBEB873B8BA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531CEB70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456</w:t>
                </w:r>
              </w:p>
            </w:tc>
          </w:sdtContent>
        </w:sdt>
        <w:sdt>
          <w:sdtPr>
            <w:rPr>
              <w:noProof/>
            </w:rPr>
            <w:alias w:val="Dane tabeli:"/>
            <w:tag w:val="Dane tabeli:"/>
            <w:id w:val="-982615618"/>
            <w:placeholder>
              <w:docPart w:val="C4BAFDF1653D4049AA1FF80466C615E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1781111D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456</w:t>
                </w:r>
              </w:p>
            </w:tc>
          </w:sdtContent>
        </w:sdt>
        <w:sdt>
          <w:sdtPr>
            <w:rPr>
              <w:noProof/>
            </w:rPr>
            <w:alias w:val="Dane tabeli:"/>
            <w:tag w:val="Dane tabeli:"/>
            <w:id w:val="1459300509"/>
            <w:placeholder>
              <w:docPart w:val="ABD86FB0AF39465DA0010B5E0A6A94F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4D7A4ED1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456</w:t>
                </w:r>
              </w:p>
            </w:tc>
          </w:sdtContent>
        </w:sdt>
        <w:sdt>
          <w:sdtPr>
            <w:rPr>
              <w:noProof/>
            </w:rPr>
            <w:alias w:val="Dane tabeli:"/>
            <w:tag w:val="Dane tabeli:"/>
            <w:id w:val="1069851301"/>
            <w:placeholder>
              <w:docPart w:val="9D8BAC952F39475A9A5C3C82C9CB6C0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682E7420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456</w:t>
                </w:r>
              </w:p>
            </w:tc>
          </w:sdtContent>
        </w:sdt>
      </w:tr>
      <w:tr w:rsidR="00E6004D" w:rsidRPr="00A77952" w14:paraId="2A609ABE" w14:textId="77777777" w:rsidTr="00BF4184">
        <w:sdt>
          <w:sdtPr>
            <w:rPr>
              <w:noProof/>
            </w:rPr>
            <w:alias w:val="Nagłówek wiersza:"/>
            <w:tag w:val="Nagłówek wiersza:"/>
            <w:id w:val="2007858907"/>
            <w:placeholder>
              <w:docPart w:val="FF08D5F9F0834B92ACB25E6F00A2D6E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3752DBAA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Nagłówek wiersza</w:t>
                </w:r>
              </w:p>
            </w:tc>
          </w:sdtContent>
        </w:sdt>
        <w:sdt>
          <w:sdtPr>
            <w:rPr>
              <w:noProof/>
            </w:rPr>
            <w:alias w:val="Dane tabeli:"/>
            <w:tag w:val="Dane tabeli:"/>
            <w:id w:val="143091368"/>
            <w:placeholder>
              <w:docPart w:val="36FAFB183369429A8EA86D3D2F27EF9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00C1DF87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789</w:t>
                </w:r>
              </w:p>
            </w:tc>
          </w:sdtContent>
        </w:sdt>
        <w:sdt>
          <w:sdtPr>
            <w:rPr>
              <w:noProof/>
            </w:rPr>
            <w:alias w:val="Dane tabeli:"/>
            <w:tag w:val="Dane tabeli:"/>
            <w:id w:val="-961350932"/>
            <w:placeholder>
              <w:docPart w:val="778850F393584111BB5F0179A9DE5E3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28A8FE8F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789</w:t>
                </w:r>
              </w:p>
            </w:tc>
          </w:sdtContent>
        </w:sdt>
        <w:sdt>
          <w:sdtPr>
            <w:rPr>
              <w:noProof/>
            </w:rPr>
            <w:alias w:val="Dane tabeli:"/>
            <w:tag w:val="Dane tabeli:"/>
            <w:id w:val="-2023539032"/>
            <w:placeholder>
              <w:docPart w:val="17CC8270469A4026AEE4FE6607F7F79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763A767C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789</w:t>
                </w:r>
              </w:p>
            </w:tc>
          </w:sdtContent>
        </w:sdt>
        <w:sdt>
          <w:sdtPr>
            <w:rPr>
              <w:noProof/>
            </w:rPr>
            <w:alias w:val="Dane tabeli:"/>
            <w:tag w:val="Dane tabeli:"/>
            <w:id w:val="-1358728049"/>
            <w:placeholder>
              <w:docPart w:val="D085A0695E1A4F0AA3A4937AAF276AD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3BE063C7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789</w:t>
                </w:r>
              </w:p>
            </w:tc>
          </w:sdtContent>
        </w:sdt>
      </w:tr>
      <w:tr w:rsidR="00E6004D" w:rsidRPr="00A77952" w14:paraId="53648544" w14:textId="77777777" w:rsidTr="00BF4184">
        <w:sdt>
          <w:sdtPr>
            <w:rPr>
              <w:noProof/>
            </w:rPr>
            <w:alias w:val="Nagłówek wiersza:"/>
            <w:tag w:val="Nagłówek wiersza:"/>
            <w:id w:val="-1816319134"/>
            <w:placeholder>
              <w:docPart w:val="F749DEF2C3E5478AB7E08A2482F4A97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571D2F82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Nagłówek wiersza</w:t>
                </w:r>
              </w:p>
            </w:tc>
          </w:sdtContent>
        </w:sdt>
        <w:sdt>
          <w:sdtPr>
            <w:rPr>
              <w:noProof/>
            </w:rPr>
            <w:alias w:val="Dane tabeli:"/>
            <w:tag w:val="Dane tabeli:"/>
            <w:id w:val="-1126006529"/>
            <w:placeholder>
              <w:docPart w:val="B105287F2B9B4D6CBE5635761CF7BE6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15B468D1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123</w:t>
                </w:r>
              </w:p>
            </w:tc>
          </w:sdtContent>
        </w:sdt>
        <w:sdt>
          <w:sdtPr>
            <w:rPr>
              <w:noProof/>
            </w:rPr>
            <w:alias w:val="Dane tabeli:"/>
            <w:tag w:val="Dane tabeli:"/>
            <w:id w:val="-1664535047"/>
            <w:placeholder>
              <w:docPart w:val="14040B1A12914AD8B93E3C4F45200C8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4525E48E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123</w:t>
                </w:r>
              </w:p>
            </w:tc>
          </w:sdtContent>
        </w:sdt>
        <w:sdt>
          <w:sdtPr>
            <w:rPr>
              <w:noProof/>
            </w:rPr>
            <w:alias w:val="Dane tabeli:"/>
            <w:tag w:val="Dane tabeli:"/>
            <w:id w:val="793413143"/>
            <w:placeholder>
              <w:docPart w:val="41BBA5A933AA48B89F43EE00375027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59BDF220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123</w:t>
                </w:r>
              </w:p>
            </w:tc>
          </w:sdtContent>
        </w:sdt>
        <w:sdt>
          <w:sdtPr>
            <w:rPr>
              <w:noProof/>
            </w:rPr>
            <w:alias w:val="Dane tabeli:"/>
            <w:tag w:val="Dane tabeli:"/>
            <w:id w:val="-705955148"/>
            <w:placeholder>
              <w:docPart w:val="05F9695DA9E6493C86D69C7B9500D70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66FEADF5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123</w:t>
                </w:r>
              </w:p>
            </w:tc>
          </w:sdtContent>
        </w:sdt>
      </w:tr>
      <w:tr w:rsidR="00E6004D" w:rsidRPr="00A77952" w14:paraId="7B8676D0" w14:textId="77777777" w:rsidTr="00BF4184">
        <w:sdt>
          <w:sdtPr>
            <w:rPr>
              <w:noProof/>
            </w:rPr>
            <w:alias w:val="Nagłówek wiersza:"/>
            <w:tag w:val="Nagłówek wiersza:"/>
            <w:id w:val="1343273948"/>
            <w:placeholder>
              <w:docPart w:val="E5B47C73EF344D929F2C3813090D8BA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525965CE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Nagłówek wiersza</w:t>
                </w:r>
              </w:p>
            </w:tc>
          </w:sdtContent>
        </w:sdt>
        <w:sdt>
          <w:sdtPr>
            <w:rPr>
              <w:noProof/>
            </w:rPr>
            <w:alias w:val="Dane tabeli:"/>
            <w:tag w:val="Dane tabeli:"/>
            <w:id w:val="1340502274"/>
            <w:placeholder>
              <w:docPart w:val="4025EA927FC049DF95669EA1348009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4AA38373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456</w:t>
                </w:r>
              </w:p>
            </w:tc>
          </w:sdtContent>
        </w:sdt>
        <w:sdt>
          <w:sdtPr>
            <w:rPr>
              <w:noProof/>
            </w:rPr>
            <w:alias w:val="Dane tabeli:"/>
            <w:tag w:val="Dane tabeli:"/>
            <w:id w:val="1123895777"/>
            <w:placeholder>
              <w:docPart w:val="53BC710F94424BE591AAB3CE93C5698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7DF6B707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456</w:t>
                </w:r>
              </w:p>
            </w:tc>
          </w:sdtContent>
        </w:sdt>
        <w:sdt>
          <w:sdtPr>
            <w:rPr>
              <w:noProof/>
            </w:rPr>
            <w:alias w:val="Dane tabeli:"/>
            <w:tag w:val="Dane tabeli:"/>
            <w:id w:val="-1354022435"/>
            <w:placeholder>
              <w:docPart w:val="DBD8152BEDCC4AAC8EAC1F276DB047D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7CD88917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456</w:t>
                </w:r>
              </w:p>
            </w:tc>
          </w:sdtContent>
        </w:sdt>
        <w:sdt>
          <w:sdtPr>
            <w:rPr>
              <w:noProof/>
            </w:rPr>
            <w:alias w:val="Dane tabeli:"/>
            <w:tag w:val="Dane tabeli:"/>
            <w:id w:val="1583876576"/>
            <w:placeholder>
              <w:docPart w:val="DAEC27CF099C47C0BE0C18D9FFAF589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1A1039CF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456</w:t>
                </w:r>
              </w:p>
            </w:tc>
          </w:sdtContent>
        </w:sdt>
      </w:tr>
      <w:tr w:rsidR="00E6004D" w:rsidRPr="00A77952" w14:paraId="77213142" w14:textId="77777777" w:rsidTr="00BF4184">
        <w:sdt>
          <w:sdtPr>
            <w:rPr>
              <w:noProof/>
            </w:rPr>
            <w:alias w:val="Nagłówek wiersza:"/>
            <w:tag w:val="Nagłówek wiersza:"/>
            <w:id w:val="-1439600689"/>
            <w:placeholder>
              <w:docPart w:val="A8C16406E87C4574AB805BFEA003163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708907BD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Nagłówek wiersza</w:t>
                </w:r>
              </w:p>
            </w:tc>
          </w:sdtContent>
        </w:sdt>
        <w:sdt>
          <w:sdtPr>
            <w:rPr>
              <w:noProof/>
            </w:rPr>
            <w:alias w:val="Dane tabeli:"/>
            <w:tag w:val="Dane tabeli:"/>
            <w:id w:val="-1490947208"/>
            <w:placeholder>
              <w:docPart w:val="CD1C5CE70C7F4895803182E5746EB28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53FAD95E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789</w:t>
                </w:r>
              </w:p>
            </w:tc>
          </w:sdtContent>
        </w:sdt>
        <w:sdt>
          <w:sdtPr>
            <w:rPr>
              <w:noProof/>
            </w:rPr>
            <w:alias w:val="Dane tabeli:"/>
            <w:tag w:val="Dane tabeli:"/>
            <w:id w:val="-470683202"/>
            <w:placeholder>
              <w:docPart w:val="AAA138B02D28448B9FA0DEB5D3A8615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5971C0CA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789</w:t>
                </w:r>
              </w:p>
            </w:tc>
          </w:sdtContent>
        </w:sdt>
        <w:sdt>
          <w:sdtPr>
            <w:rPr>
              <w:noProof/>
            </w:rPr>
            <w:alias w:val="Dane tabeli:"/>
            <w:tag w:val="Dane tabeli:"/>
            <w:id w:val="1440877877"/>
            <w:placeholder>
              <w:docPart w:val="82CE1B7CE3284CB0A95472702CB01E0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7BFDF6D2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789</w:t>
                </w:r>
              </w:p>
            </w:tc>
          </w:sdtContent>
        </w:sdt>
        <w:sdt>
          <w:sdtPr>
            <w:rPr>
              <w:noProof/>
            </w:rPr>
            <w:alias w:val="Dane tabeli:"/>
            <w:tag w:val="Dane tabeli:"/>
            <w:id w:val="695431633"/>
            <w:placeholder>
              <w:docPart w:val="588185B64FE94FFE93FC4B638F0C93F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58F2D6A4" w14:textId="77777777" w:rsidR="00E6004D" w:rsidRPr="00A77952" w:rsidRDefault="00E6004D" w:rsidP="00BF4184">
                <w:pPr>
                  <w:rPr>
                    <w:noProof/>
                  </w:rPr>
                </w:pPr>
                <w:r w:rsidRPr="00A77952">
                  <w:rPr>
                    <w:noProof/>
                    <w:lang w:bidi="pl-PL"/>
                  </w:rPr>
                  <w:t>789</w:t>
                </w:r>
              </w:p>
            </w:tc>
          </w:sdtContent>
        </w:sdt>
      </w:tr>
    </w:tbl>
    <w:p w14:paraId="4F6BAF74" w14:textId="77777777" w:rsidR="00E81978" w:rsidRPr="00A77952" w:rsidRDefault="005D3A03">
      <w:pPr>
        <w:pStyle w:val="TabelaRysunek"/>
        <w:rPr>
          <w:noProof/>
        </w:rPr>
      </w:pPr>
      <w:r w:rsidRPr="00A77952">
        <w:rPr>
          <w:rStyle w:val="Uwydatnienie"/>
          <w:noProof/>
          <w:lang w:bidi="pl-PL"/>
        </w:rPr>
        <w:t>Uwaga</w:t>
      </w:r>
      <w:r w:rsidRPr="00A77952">
        <w:rPr>
          <w:noProof/>
          <w:lang w:bidi="pl-PL"/>
        </w:rPr>
        <w:t xml:space="preserve">: </w:t>
      </w:r>
      <w:sdt>
        <w:sdtPr>
          <w:rPr>
            <w:noProof/>
          </w:rPr>
          <w:alias w:val="Tekst notatki tabeli:"/>
          <w:tag w:val="Tekst notatki tabeli:"/>
          <w:id w:val="668988805"/>
          <w:placeholder>
            <w:docPart w:val="ECF5A8CFFC8A4BFEBC7F92FF565DDAB7"/>
          </w:placeholder>
          <w:temporary/>
          <w:showingPlcHdr/>
          <w15:appearance w15:val="hidden"/>
        </w:sdtPr>
        <w:sdtEndPr/>
        <w:sdtContent>
          <w:r w:rsidRPr="00A77952">
            <w:rPr>
              <w:noProof/>
              <w:lang w:bidi="pl-PL"/>
            </w:rPr>
            <w:t xml:space="preserve">[wszystkie tabele dla dokumentu należy umieścić w sekcji tabel, za odwołaniami (i </w:t>
          </w:r>
          <w:r w:rsidRPr="00A77952">
            <w:rPr>
              <w:noProof/>
              <w:lang w:bidi="pl-PL"/>
            </w:rPr>
            <w:lastRenderedPageBreak/>
            <w:t>ewentualnie za przypisami dolnymi). Rozpocznij nową stronę dla każdej tabeli, dla każdej z nich podaj numer i tytuł tabeli, jak pokazano na tej stronie. Cały tekst objaśniający pojawi się w notatce tabeli poniżej tabeli, tak jak przedstawiono tutaj. Za pomocą stylu Tabela/Rysunek dostępnego na karcie Narzędzia główne w galerii Style utwórz odstęp między tabelą a notatką. Tabele w formacie APA mogą używać odstępów pojedynczych lub o szerokości 1,5 wiersza. Dołącz nagłówek dla każdego wiersza i kolumny, nawet jeśli zawartość wydaje się oczywista. Dla tego szablonu został skonfigurowany domyślny styl tabeli, spełniający wytyczne stylu APA. Aby wstawić tabelę, na karcie Wstawianie kliknij pozycję Tabela.]</w:t>
          </w:r>
        </w:sdtContent>
      </w:sdt>
    </w:p>
    <w:sdt>
      <w:sdtPr>
        <w:rPr>
          <w:noProof/>
        </w:rPr>
        <w:alias w:val="Tytuł rysunków:"/>
        <w:tag w:val="Tytuł rysunków:"/>
        <w:id w:val="-2071720289"/>
        <w:placeholder>
          <w:docPart w:val="0A7173BA39E145B8879A131EFEE0B658"/>
        </w:placeholder>
        <w:temporary/>
        <w:showingPlcHdr/>
        <w15:appearance w15:val="hidden"/>
      </w:sdtPr>
      <w:sdtEndPr/>
      <w:sdtContent>
        <w:p w14:paraId="7136E65B" w14:textId="77777777" w:rsidR="00E81978" w:rsidRPr="00A77952" w:rsidRDefault="005D3A03">
          <w:pPr>
            <w:pStyle w:val="Tytusekcji"/>
            <w:rPr>
              <w:noProof/>
            </w:rPr>
          </w:pPr>
          <w:r w:rsidRPr="00A77952">
            <w:rPr>
              <w:noProof/>
              <w:lang w:bidi="pl-PL"/>
            </w:rPr>
            <w:t>Tytuł rysunków:</w:t>
          </w:r>
        </w:p>
      </w:sdtContent>
    </w:sdt>
    <w:p w14:paraId="62301C81" w14:textId="77777777" w:rsidR="00E81978" w:rsidRPr="00A77952" w:rsidRDefault="005D3A03">
      <w:pPr>
        <w:pStyle w:val="Bezodstpw"/>
        <w:rPr>
          <w:noProof/>
        </w:rPr>
      </w:pPr>
      <w:r w:rsidRPr="00A77952">
        <w:rPr>
          <w:noProof/>
          <w:lang w:bidi="pl-PL"/>
        </w:rPr>
        <w:drawing>
          <wp:inline distT="0" distB="0" distL="0" distR="0" wp14:anchorId="70CD9585" wp14:editId="19EE1298">
            <wp:extent cx="5734050" cy="3200400"/>
            <wp:effectExtent l="0" t="0" r="0" b="0"/>
            <wp:docPr id="2" name="Wykres 2" descr="Wykres kolumnowy grupowany przedstawiający wartości 3 serii dla 4 kategorii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AC26CFC" w14:textId="77777777" w:rsidR="00E81978" w:rsidRPr="00A77952" w:rsidRDefault="005D3A03">
      <w:pPr>
        <w:pStyle w:val="TabelaRysunek"/>
        <w:rPr>
          <w:noProof/>
        </w:rPr>
      </w:pPr>
      <w:r w:rsidRPr="00A77952">
        <w:rPr>
          <w:rStyle w:val="Uwydatnienie"/>
          <w:noProof/>
          <w:lang w:bidi="pl-PL"/>
        </w:rPr>
        <w:t>Rysunek 1</w:t>
      </w:r>
      <w:r w:rsidRPr="00A77952">
        <w:rPr>
          <w:noProof/>
          <w:lang w:bidi="pl-PL"/>
        </w:rPr>
        <w:t xml:space="preserve">. </w:t>
      </w:r>
      <w:sdt>
        <w:sdtPr>
          <w:rPr>
            <w:noProof/>
          </w:rPr>
          <w:alias w:val="Rysunek 1. tekst:"/>
          <w:tag w:val="Rysunek 1. tekst:"/>
          <w:id w:val="1420302148"/>
          <w:placeholder>
            <w:docPart w:val="0BBD2BE6B0424491A28BEEDEA45DD388"/>
          </w:placeholder>
          <w:temporary/>
          <w:showingPlcHdr/>
          <w15:appearance w15:val="hidden"/>
          <w:text/>
        </w:sdtPr>
        <w:sdtEndPr/>
        <w:sdtContent>
          <w:r w:rsidRPr="00A77952">
            <w:rPr>
              <w:noProof/>
              <w:lang w:bidi="pl-PL"/>
            </w:rPr>
            <w:t>[Umieść wszystkie rysunki w oddzielnej sekcji, za odwołaniami (i ewentualnie przypisami dolnymi oraz tabelami). Wstaw numerowany podpis dla poszczególnych rysunków. Użyj stylu Tabela/Rysunek, aby łatwo utworzyć odstęp między rysunkiem a podpisem.]</w:t>
          </w:r>
        </w:sdtContent>
      </w:sdt>
    </w:p>
    <w:p w14:paraId="3FDBDD82" w14:textId="77777777" w:rsidR="00E81978" w:rsidRDefault="005D3A03">
      <w:pPr>
        <w:pStyle w:val="TabelaRysunek"/>
        <w:rPr>
          <w:noProof/>
          <w:lang w:bidi="pl-PL"/>
        </w:rPr>
      </w:pPr>
      <w:r w:rsidRPr="00A77952">
        <w:rPr>
          <w:noProof/>
          <w:lang w:bidi="pl-PL"/>
        </w:rPr>
        <w:lastRenderedPageBreak/>
        <w:t xml:space="preserve">Aby uzyskać więcej informacji na temat wszystkich elementów formatowania APA, zapoznaj się z </w:t>
      </w:r>
      <w:r w:rsidRPr="00A77952">
        <w:rPr>
          <w:rStyle w:val="Uwydatnienie"/>
          <w:noProof/>
          <w:lang w:bidi="pl-PL"/>
        </w:rPr>
        <w:t>Podręcznikiem stylu APA, wydanie 6</w:t>
      </w:r>
      <w:r w:rsidRPr="00A77952">
        <w:rPr>
          <w:noProof/>
          <w:lang w:bidi="pl-PL"/>
        </w:rPr>
        <w:t>.</w:t>
      </w:r>
    </w:p>
    <w:p w14:paraId="122D63EC" w14:textId="19ADB6D7" w:rsidR="003F7E66" w:rsidRPr="00A77952" w:rsidRDefault="003F7E66">
      <w:pPr>
        <w:pStyle w:val="TabelaRysunek"/>
        <w:rPr>
          <w:noProof/>
        </w:rPr>
      </w:pPr>
      <w:r>
        <w:rPr>
          <w:noProof/>
          <w:lang w:bidi="pl-PL"/>
        </w:rPr>
        <w:pict w14:anchorId="43DEC4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iersz podpisu pakietu Microsoft Office..." style="width:192pt;height:96pt">
            <v:imagedata r:id="rId13" o:title=""/>
            <o:lock v:ext="edit" ungrouping="t" rotation="t" cropping="t" verticies="t" text="t" grouping="t"/>
            <o:signatureline v:ext="edit" id="{4B357BD5-26C7-46A3-A6AE-9E810FB4F90F}" provid="{00000000-0000-0000-0000-000000000000}" o:suggestedsigner="Ryszard Czekaj" o:suggestedsigner2="szer. mgr" o:suggestedsigneremail="ryszard.czekaj@pagecomm.com.pl" allowcomments="t" issignatureline="t"/>
          </v:shape>
        </w:pict>
      </w:r>
    </w:p>
    <w:sectPr w:rsidR="003F7E66" w:rsidRPr="00A77952" w:rsidSect="004A1736">
      <w:headerReference w:type="default" r:id="rId14"/>
      <w:headerReference w:type="first" r:id="rId15"/>
      <w:footnotePr>
        <w:pos w:val="beneathText"/>
      </w:footnotePr>
      <w:pgSz w:w="7920" w:h="12240" w:orient="landscape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E3818" w14:textId="77777777" w:rsidR="001650B5" w:rsidRDefault="001650B5">
      <w:pPr>
        <w:spacing w:line="240" w:lineRule="auto"/>
      </w:pPr>
      <w:r>
        <w:separator/>
      </w:r>
    </w:p>
    <w:p w14:paraId="23EADABF" w14:textId="77777777" w:rsidR="001650B5" w:rsidRDefault="001650B5"/>
  </w:endnote>
  <w:endnote w:type="continuationSeparator" w:id="0">
    <w:p w14:paraId="57D38289" w14:textId="77777777" w:rsidR="001650B5" w:rsidRDefault="001650B5">
      <w:pPr>
        <w:spacing w:line="240" w:lineRule="auto"/>
      </w:pPr>
      <w:r>
        <w:continuationSeparator/>
      </w:r>
    </w:p>
    <w:p w14:paraId="68439430" w14:textId="77777777" w:rsidR="001650B5" w:rsidRDefault="001650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38FC6" w14:textId="77777777" w:rsidR="001650B5" w:rsidRDefault="001650B5">
      <w:pPr>
        <w:spacing w:line="240" w:lineRule="auto"/>
      </w:pPr>
      <w:r>
        <w:separator/>
      </w:r>
    </w:p>
    <w:p w14:paraId="45FF9671" w14:textId="77777777" w:rsidR="001650B5" w:rsidRDefault="001650B5"/>
  </w:footnote>
  <w:footnote w:type="continuationSeparator" w:id="0">
    <w:p w14:paraId="707A9D40" w14:textId="77777777" w:rsidR="001650B5" w:rsidRDefault="001650B5">
      <w:pPr>
        <w:spacing w:line="240" w:lineRule="auto"/>
      </w:pPr>
      <w:r>
        <w:continuationSeparator/>
      </w:r>
    </w:p>
    <w:p w14:paraId="2AEF8FD2" w14:textId="77777777" w:rsidR="001650B5" w:rsidRDefault="001650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78591" w14:textId="77777777" w:rsidR="00E81978" w:rsidRDefault="008C4204">
    <w:pPr>
      <w:pStyle w:val="Nagwek"/>
    </w:pPr>
    <w:sdt>
      <w:sdtPr>
        <w:rPr>
          <w:rStyle w:val="Pogrubienie"/>
        </w:rPr>
        <w:alias w:val="Żywa pagina"/>
        <w:tag w:val=""/>
        <w:id w:val="12739865"/>
        <w:placeholder>
          <w:docPart w:val="0A7173BA39E145B8879A131EFEE0B658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omylnaczcionkaakapitu"/>
          <w:caps w:val="0"/>
        </w:rPr>
      </w:sdtEndPr>
      <w:sdtContent>
        <w:r w:rsidR="00A77952">
          <w:rPr>
            <w:rStyle w:val="Pogrubienie"/>
            <w:lang w:bidi="pl-PL"/>
          </w:rPr>
          <w:t>[Tytuł skrócony, maksymalnie 50 znaków]</w:t>
        </w:r>
      </w:sdtContent>
    </w:sdt>
    <w:r w:rsidR="005D3A03">
      <w:rPr>
        <w:rStyle w:val="Pogrubienie"/>
        <w:lang w:bidi="pl-PL"/>
      </w:rPr>
      <w:ptab w:relativeTo="margin" w:alignment="right" w:leader="none"/>
    </w:r>
    <w:r w:rsidR="005D3A03">
      <w:rPr>
        <w:rStyle w:val="Pogrubienie"/>
        <w:lang w:bidi="pl-PL"/>
      </w:rPr>
      <w:fldChar w:fldCharType="begin"/>
    </w:r>
    <w:r w:rsidR="005D3A03">
      <w:rPr>
        <w:rStyle w:val="Pogrubienie"/>
        <w:lang w:bidi="pl-PL"/>
      </w:rPr>
      <w:instrText xml:space="preserve"> PAGE   \* MERGEFORMAT </w:instrText>
    </w:r>
    <w:r w:rsidR="005D3A03">
      <w:rPr>
        <w:rStyle w:val="Pogrubienie"/>
        <w:lang w:bidi="pl-PL"/>
      </w:rPr>
      <w:fldChar w:fldCharType="separate"/>
    </w:r>
    <w:r w:rsidR="000D3F41">
      <w:rPr>
        <w:rStyle w:val="Pogrubienie"/>
        <w:noProof/>
        <w:lang w:bidi="pl-PL"/>
      </w:rPr>
      <w:t>8</w:t>
    </w:r>
    <w:r w:rsidR="005D3A03">
      <w:rPr>
        <w:rStyle w:val="Pogrubienie"/>
        <w:noProof/>
        <w:lang w:bidi="pl-P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4FA46" w14:textId="77777777" w:rsidR="00E81978" w:rsidRDefault="005D3A03">
    <w:pPr>
      <w:pStyle w:val="Nagwek"/>
      <w:rPr>
        <w:rStyle w:val="Pogrubienie"/>
      </w:rPr>
    </w:pPr>
    <w:r>
      <w:rPr>
        <w:lang w:bidi="pl-PL"/>
      </w:rPr>
      <w:t xml:space="preserve">Żywa pagina: </w:t>
    </w:r>
    <w:sdt>
      <w:sdtPr>
        <w:rPr>
          <w:rStyle w:val="Pogrubienie"/>
        </w:rPr>
        <w:alias w:val="Żywa pagina"/>
        <w:tag w:val=""/>
        <w:id w:val="-696842620"/>
        <w:placeholder>
          <w:docPart w:val="0BBD2BE6B0424491A28BEEDEA45DD388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omylnaczcionkaakapitu"/>
          <w:caps w:val="0"/>
        </w:rPr>
      </w:sdtEndPr>
      <w:sdtContent>
        <w:r w:rsidR="00CF6E91">
          <w:rPr>
            <w:rStyle w:val="Pogrubienie"/>
            <w:lang w:bidi="pl-PL"/>
          </w:rPr>
          <w:t>[Tytuł skrócony, maksymalnie 50 znaków]</w:t>
        </w:r>
      </w:sdtContent>
    </w:sdt>
    <w:r>
      <w:rPr>
        <w:rStyle w:val="Pogrubienie"/>
        <w:lang w:bidi="pl-PL"/>
      </w:rPr>
      <w:ptab w:relativeTo="margin" w:alignment="right" w:leader="none"/>
    </w:r>
    <w:r>
      <w:rPr>
        <w:rStyle w:val="Pogrubienie"/>
        <w:lang w:bidi="pl-PL"/>
      </w:rPr>
      <w:fldChar w:fldCharType="begin"/>
    </w:r>
    <w:r>
      <w:rPr>
        <w:rStyle w:val="Pogrubienie"/>
        <w:lang w:bidi="pl-PL"/>
      </w:rPr>
      <w:instrText xml:space="preserve"> PAGE   \* MERGEFORMAT </w:instrText>
    </w:r>
    <w:r>
      <w:rPr>
        <w:rStyle w:val="Pogrubienie"/>
        <w:lang w:bidi="pl-PL"/>
      </w:rPr>
      <w:fldChar w:fldCharType="separate"/>
    </w:r>
    <w:r w:rsidR="000D3F41">
      <w:rPr>
        <w:rStyle w:val="Pogrubienie"/>
        <w:noProof/>
        <w:lang w:bidi="pl-PL"/>
      </w:rPr>
      <w:t>1</w:t>
    </w:r>
    <w:r>
      <w:rPr>
        <w:rStyle w:val="Pogrubienie"/>
        <w:noProof/>
        <w:lang w:bidi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numerowan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punktowan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58891933">
    <w:abstractNumId w:val="9"/>
  </w:num>
  <w:num w:numId="2" w16cid:durableId="2010793153">
    <w:abstractNumId w:val="7"/>
  </w:num>
  <w:num w:numId="3" w16cid:durableId="1756900526">
    <w:abstractNumId w:val="6"/>
  </w:num>
  <w:num w:numId="4" w16cid:durableId="1821727393">
    <w:abstractNumId w:val="5"/>
  </w:num>
  <w:num w:numId="5" w16cid:durableId="242684007">
    <w:abstractNumId w:val="4"/>
  </w:num>
  <w:num w:numId="6" w16cid:durableId="316811294">
    <w:abstractNumId w:val="8"/>
  </w:num>
  <w:num w:numId="7" w16cid:durableId="1726097313">
    <w:abstractNumId w:val="3"/>
  </w:num>
  <w:num w:numId="8" w16cid:durableId="1536429550">
    <w:abstractNumId w:val="2"/>
  </w:num>
  <w:num w:numId="9" w16cid:durableId="1527527079">
    <w:abstractNumId w:val="1"/>
  </w:num>
  <w:num w:numId="10" w16cid:durableId="1537158773">
    <w:abstractNumId w:val="0"/>
  </w:num>
  <w:num w:numId="11" w16cid:durableId="325134155">
    <w:abstractNumId w:val="9"/>
    <w:lvlOverride w:ilvl="0">
      <w:startOverride w:val="1"/>
    </w:lvlOverride>
  </w:num>
  <w:num w:numId="12" w16cid:durableId="1742942673">
    <w:abstractNumId w:val="13"/>
  </w:num>
  <w:num w:numId="13" w16cid:durableId="1590847052">
    <w:abstractNumId w:val="11"/>
  </w:num>
  <w:num w:numId="14" w16cid:durableId="1392658595">
    <w:abstractNumId w:val="10"/>
  </w:num>
  <w:num w:numId="15" w16cid:durableId="11012165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attachedTemplate r:id="rId1"/>
  <w:defaultTabStop w:val="720"/>
  <w:hyphenationZone w:val="425"/>
  <w:bookFoldPrint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29"/>
    <w:rsid w:val="00063BC4"/>
    <w:rsid w:val="000D3F41"/>
    <w:rsid w:val="001650B5"/>
    <w:rsid w:val="00216924"/>
    <w:rsid w:val="00355DCA"/>
    <w:rsid w:val="003E0F29"/>
    <w:rsid w:val="003F3A80"/>
    <w:rsid w:val="003F7E66"/>
    <w:rsid w:val="004A1736"/>
    <w:rsid w:val="00551A02"/>
    <w:rsid w:val="005534FA"/>
    <w:rsid w:val="005D3A03"/>
    <w:rsid w:val="00646538"/>
    <w:rsid w:val="006F7A5C"/>
    <w:rsid w:val="00770123"/>
    <w:rsid w:val="008002C0"/>
    <w:rsid w:val="00830316"/>
    <w:rsid w:val="0087385A"/>
    <w:rsid w:val="00876AFD"/>
    <w:rsid w:val="00882CD2"/>
    <w:rsid w:val="008C4204"/>
    <w:rsid w:val="008C5323"/>
    <w:rsid w:val="009A6A3B"/>
    <w:rsid w:val="00A1127E"/>
    <w:rsid w:val="00A157C4"/>
    <w:rsid w:val="00A77952"/>
    <w:rsid w:val="00B823AA"/>
    <w:rsid w:val="00BA45DB"/>
    <w:rsid w:val="00BF4184"/>
    <w:rsid w:val="00C0601E"/>
    <w:rsid w:val="00C24956"/>
    <w:rsid w:val="00C31D30"/>
    <w:rsid w:val="00CD6E39"/>
    <w:rsid w:val="00CF6E91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EEC0AD"/>
  <w15:chartTrackingRefBased/>
  <w15:docId w15:val="{9A7CB41D-AA30-4342-B235-D46C6E9F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l-PL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D3F41"/>
    <w:rPr>
      <w:kern w:val="24"/>
    </w:rPr>
  </w:style>
  <w:style w:type="paragraph" w:styleId="Nagwek1">
    <w:name w:val="heading 1"/>
    <w:basedOn w:val="Normalny"/>
    <w:next w:val="Normalny"/>
    <w:link w:val="Nagwek1Znak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Nagwek2">
    <w:name w:val="heading 2"/>
    <w:basedOn w:val="Normalny"/>
    <w:next w:val="Normalny"/>
    <w:link w:val="Nagwek2Znak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Nagwek3">
    <w:name w:val="heading 3"/>
    <w:basedOn w:val="Normalny"/>
    <w:next w:val="Normalny"/>
    <w:link w:val="Nagwek3Znak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Nagwek6">
    <w:name w:val="heading 6"/>
    <w:basedOn w:val="Normalny"/>
    <w:next w:val="Normalny"/>
    <w:link w:val="Nagwek6Znak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sekcji">
    <w:name w:val="Tytuł sekcji"/>
    <w:basedOn w:val="Normalny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Nagwek">
    <w:name w:val="header"/>
    <w:basedOn w:val="Normalny"/>
    <w:link w:val="NagwekZnak"/>
    <w:uiPriority w:val="99"/>
    <w:unhideWhenUsed/>
    <w:qFormat/>
    <w:pPr>
      <w:spacing w:line="240" w:lineRule="auto"/>
      <w:ind w:firstLine="0"/>
    </w:pPr>
  </w:style>
  <w:style w:type="character" w:customStyle="1" w:styleId="NagwekZnak">
    <w:name w:val="Nagłówek Znak"/>
    <w:basedOn w:val="Domylnaczcionkaakapitu"/>
    <w:link w:val="Nagwek"/>
    <w:uiPriority w:val="99"/>
    <w:rPr>
      <w:kern w:val="24"/>
    </w:rPr>
  </w:style>
  <w:style w:type="character" w:styleId="Pogrubienie">
    <w:name w:val="Strong"/>
    <w:basedOn w:val="Domylnaczcionkaakapitu"/>
    <w:uiPriority w:val="22"/>
    <w:unhideWhenUsed/>
    <w:qFormat/>
    <w:rPr>
      <w:b w:val="0"/>
      <w:bCs w:val="0"/>
      <w:caps/>
      <w:smallCaps w:val="0"/>
    </w:rPr>
  </w:style>
  <w:style w:type="character" w:styleId="Tekstzastpczy">
    <w:name w:val="Placeholder Text"/>
    <w:basedOn w:val="Domylnaczcionkaakapitu"/>
    <w:uiPriority w:val="99"/>
    <w:semiHidden/>
    <w:rsid w:val="005D3A03"/>
    <w:rPr>
      <w:color w:val="404040" w:themeColor="text1" w:themeTint="BF"/>
    </w:rPr>
  </w:style>
  <w:style w:type="paragraph" w:styleId="Bezodstpw">
    <w:name w:val="No Spacing"/>
    <w:aliases w:val="No Indent"/>
    <w:uiPriority w:val="3"/>
    <w:qFormat/>
    <w:pPr>
      <w:ind w:firstLine="0"/>
    </w:pPr>
  </w:style>
  <w:style w:type="character" w:customStyle="1" w:styleId="Nagwek1Znak">
    <w:name w:val="Nagłówek 1 Znak"/>
    <w:basedOn w:val="Domylnaczcionkaakapitu"/>
    <w:link w:val="Nagwek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Nagwek2Znak">
    <w:name w:val="Nagłówek 2 Znak"/>
    <w:basedOn w:val="Domylnaczcionkaakapitu"/>
    <w:link w:val="Nagwek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ytu">
    <w:name w:val="Title"/>
    <w:basedOn w:val="Normalny"/>
    <w:link w:val="TytuZnak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ytuZnak">
    <w:name w:val="Tytuł Znak"/>
    <w:basedOn w:val="Domylnaczcionkaakapitu"/>
    <w:link w:val="Tytu"/>
    <w:rsid w:val="008C5323"/>
    <w:rPr>
      <w:rFonts w:asciiTheme="majorHAnsi" w:eastAsiaTheme="majorEastAsia" w:hAnsiTheme="majorHAnsi" w:cstheme="majorBidi"/>
      <w:kern w:val="24"/>
    </w:rPr>
  </w:style>
  <w:style w:type="character" w:styleId="Uwydatnienie">
    <w:name w:val="Emphasis"/>
    <w:basedOn w:val="Domylnaczcionkaakapitu"/>
    <w:uiPriority w:val="4"/>
    <w:unhideWhenUsed/>
    <w:qFormat/>
    <w:rPr>
      <w:i/>
      <w:iCs/>
    </w:rPr>
  </w:style>
  <w:style w:type="character" w:customStyle="1" w:styleId="Nagwek3Znak">
    <w:name w:val="Nagłówek 3 Znak"/>
    <w:basedOn w:val="Domylnaczcionkaakapitu"/>
    <w:link w:val="Nagwek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Nagwek4Znak">
    <w:name w:val="Nagłówek 4 Znak"/>
    <w:basedOn w:val="Domylnaczcionkaakapitu"/>
    <w:link w:val="Nagwek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Nagwek5Znak">
    <w:name w:val="Nagłówek 5 Znak"/>
    <w:basedOn w:val="Domylnaczcionkaakapitu"/>
    <w:link w:val="Nagwek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ia">
    <w:name w:val="Bibliography"/>
    <w:basedOn w:val="Normalny"/>
    <w:next w:val="Normalny"/>
    <w:uiPriority w:val="37"/>
    <w:unhideWhenUsed/>
    <w:qFormat/>
    <w:pPr>
      <w:ind w:left="720" w:hanging="720"/>
    </w:pPr>
  </w:style>
  <w:style w:type="paragraph" w:styleId="Tekstblokowy">
    <w:name w:val="Block Text"/>
    <w:basedOn w:val="Normalny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kstpodstawowy">
    <w:name w:val="Body Text"/>
    <w:basedOn w:val="Normalny"/>
    <w:link w:val="TekstpodstawowyZnak"/>
    <w:uiPriority w:val="99"/>
    <w:semiHidden/>
    <w:unhideWhenUsed/>
    <w:pPr>
      <w:spacing w:after="120"/>
      <w:ind w:firstLine="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Pr>
      <w:kern w:val="24"/>
    </w:rPr>
  </w:style>
  <w:style w:type="paragraph" w:styleId="Tekstpodstawowy2">
    <w:name w:val="Body Text 2"/>
    <w:basedOn w:val="Normalny"/>
    <w:link w:val="Tekstpodstawowy2Znak"/>
    <w:uiPriority w:val="99"/>
    <w:semiHidden/>
    <w:unhideWhenUsed/>
    <w:pPr>
      <w:spacing w:after="120"/>
      <w:ind w:firstLine="0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Pr>
      <w:kern w:val="24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FF2002"/>
    <w:rPr>
      <w:kern w:val="24"/>
      <w:sz w:val="22"/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pPr>
      <w:spacing w:after="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Pr>
      <w:kern w:val="24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pPr>
      <w:spacing w:after="120"/>
      <w:ind w:left="360" w:firstLine="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Pr>
      <w:kern w:val="24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pPr>
      <w:spacing w:after="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Pr>
      <w:kern w:val="24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pPr>
      <w:spacing w:after="120"/>
      <w:ind w:left="360" w:firstLine="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Pr>
      <w:kern w:val="24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FF2002"/>
    <w:rPr>
      <w:kern w:val="24"/>
      <w:sz w:val="22"/>
      <w:szCs w:val="1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Zwrotpoegnalny">
    <w:name w:val="Closing"/>
    <w:basedOn w:val="Normalny"/>
    <w:link w:val="ZwrotpoegnalnyZnak"/>
    <w:uiPriority w:val="99"/>
    <w:semiHidden/>
    <w:unhideWhenUsed/>
    <w:pPr>
      <w:spacing w:line="240" w:lineRule="auto"/>
      <w:ind w:left="4320" w:firstLine="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Pr>
      <w:kern w:val="24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F2002"/>
    <w:rPr>
      <w:kern w:val="24"/>
      <w:sz w:val="22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ny"/>
    <w:next w:val="Normalny"/>
    <w:link w:val="DataZnak"/>
    <w:uiPriority w:val="99"/>
    <w:semiHidden/>
    <w:unhideWhenUsed/>
    <w:pPr>
      <w:ind w:firstLine="0"/>
    </w:pPr>
  </w:style>
  <w:style w:type="character" w:customStyle="1" w:styleId="DataZnak">
    <w:name w:val="Data Znak"/>
    <w:basedOn w:val="Domylnaczcionkaakapitu"/>
    <w:link w:val="Data"/>
    <w:uiPriority w:val="99"/>
    <w:semiHidden/>
    <w:rPr>
      <w:kern w:val="24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pPr>
      <w:spacing w:line="240" w:lineRule="auto"/>
      <w:ind w:firstLine="0"/>
    </w:pPr>
  </w:style>
  <w:style w:type="character" w:customStyle="1" w:styleId="Podpise-mailZnak">
    <w:name w:val="Podpis e-mail Znak"/>
    <w:basedOn w:val="Domylnaczcionkaakapitu"/>
    <w:link w:val="Podpise-mail"/>
    <w:uiPriority w:val="99"/>
    <w:semiHidden/>
    <w:rPr>
      <w:kern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F2002"/>
    <w:rPr>
      <w:kern w:val="24"/>
      <w:sz w:val="22"/>
      <w:szCs w:val="20"/>
    </w:rPr>
  </w:style>
  <w:style w:type="paragraph" w:styleId="Adresnakopercie">
    <w:name w:val="envelope address"/>
    <w:basedOn w:val="Normalny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dreszwrotnynakopercie">
    <w:name w:val="envelope return"/>
    <w:basedOn w:val="Normalny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Stopka">
    <w:name w:val="footer"/>
    <w:basedOn w:val="Normalny"/>
    <w:link w:val="StopkaZnak"/>
    <w:uiPriority w:val="99"/>
    <w:unhideWhenUsed/>
    <w:rsid w:val="008002C0"/>
    <w:pPr>
      <w:spacing w:line="240" w:lineRule="auto"/>
      <w:ind w:firstLine="0"/>
    </w:pPr>
  </w:style>
  <w:style w:type="character" w:customStyle="1" w:styleId="StopkaZnak">
    <w:name w:val="Stopka Znak"/>
    <w:basedOn w:val="Domylnaczcionkaakapitu"/>
    <w:link w:val="Stopka"/>
    <w:uiPriority w:val="99"/>
    <w:rsid w:val="008002C0"/>
    <w:rPr>
      <w:kern w:val="24"/>
    </w:rPr>
  </w:style>
  <w:style w:type="table" w:styleId="Tabela-Siatka">
    <w:name w:val="Table Grid"/>
    <w:basedOn w:val="Standardowy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-adres">
    <w:name w:val="HTML Address"/>
    <w:basedOn w:val="Normalny"/>
    <w:link w:val="HTML-adresZnak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Pr>
      <w:i/>
      <w:iCs/>
      <w:kern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pPr>
      <w:spacing w:line="240" w:lineRule="auto"/>
      <w:ind w:left="240" w:firstLine="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pPr>
      <w:spacing w:line="240" w:lineRule="auto"/>
      <w:ind w:left="480" w:firstLine="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pPr>
      <w:spacing w:line="240" w:lineRule="auto"/>
      <w:ind w:left="720" w:firstLine="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pPr>
      <w:spacing w:line="240" w:lineRule="auto"/>
      <w:ind w:left="960" w:firstLine="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pPr>
      <w:spacing w:line="240" w:lineRule="auto"/>
      <w:ind w:left="1200" w:firstLine="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pPr>
      <w:spacing w:line="240" w:lineRule="auto"/>
      <w:ind w:left="1440" w:firstLine="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pPr>
      <w:spacing w:line="240" w:lineRule="auto"/>
      <w:ind w:left="1680" w:firstLine="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pPr>
      <w:spacing w:line="240" w:lineRule="auto"/>
      <w:ind w:left="1920" w:firstLine="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pPr>
      <w:spacing w:line="240" w:lineRule="auto"/>
      <w:ind w:left="2160" w:firstLine="0"/>
    </w:pPr>
  </w:style>
  <w:style w:type="paragraph" w:styleId="Nagwekindeksu">
    <w:name w:val="index heading"/>
    <w:basedOn w:val="Normalny"/>
    <w:next w:val="Indeks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ny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ny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ny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ny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ny"/>
    <w:uiPriority w:val="99"/>
    <w:semiHidden/>
    <w:unhideWhenUsed/>
    <w:pPr>
      <w:ind w:left="1800" w:firstLine="0"/>
      <w:contextualSpacing/>
    </w:pPr>
  </w:style>
  <w:style w:type="paragraph" w:styleId="Listapunktowana">
    <w:name w:val="List Bullet"/>
    <w:basedOn w:val="Normalny"/>
    <w:uiPriority w:val="9"/>
    <w:unhideWhenUsed/>
    <w:qFormat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punktowana3">
    <w:name w:val="List Bullet 3"/>
    <w:basedOn w:val="Normalny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punktowana4">
    <w:name w:val="List Bullet 4"/>
    <w:basedOn w:val="Normalny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punktowana5">
    <w:name w:val="List Bullet 5"/>
    <w:basedOn w:val="Normalny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-kontynuacja">
    <w:name w:val="List Continue"/>
    <w:basedOn w:val="Normalny"/>
    <w:uiPriority w:val="99"/>
    <w:semiHidden/>
    <w:unhideWhenUsed/>
    <w:pPr>
      <w:spacing w:after="120"/>
      <w:ind w:left="360" w:firstLine="0"/>
      <w:contextualSpacing/>
    </w:pPr>
  </w:style>
  <w:style w:type="paragraph" w:styleId="Lista-kontynuacja2">
    <w:name w:val="List Continue 2"/>
    <w:basedOn w:val="Normalny"/>
    <w:uiPriority w:val="99"/>
    <w:semiHidden/>
    <w:unhideWhenUsed/>
    <w:pPr>
      <w:spacing w:after="120"/>
      <w:ind w:left="720" w:firstLine="0"/>
      <w:contextualSpacing/>
    </w:pPr>
  </w:style>
  <w:style w:type="paragraph" w:styleId="Lista-kontynuacja3">
    <w:name w:val="List Continue 3"/>
    <w:basedOn w:val="Normalny"/>
    <w:uiPriority w:val="99"/>
    <w:semiHidden/>
    <w:unhideWhenUsed/>
    <w:pPr>
      <w:spacing w:after="120"/>
      <w:ind w:left="1080" w:firstLine="0"/>
      <w:contextualSpacing/>
    </w:pPr>
  </w:style>
  <w:style w:type="paragraph" w:styleId="Lista-kontynuacja4">
    <w:name w:val="List Continue 4"/>
    <w:basedOn w:val="Normalny"/>
    <w:uiPriority w:val="99"/>
    <w:semiHidden/>
    <w:unhideWhenUsed/>
    <w:pPr>
      <w:spacing w:after="120"/>
      <w:ind w:left="1440" w:firstLine="0"/>
      <w:contextualSpacing/>
    </w:pPr>
  </w:style>
  <w:style w:type="paragraph" w:styleId="Lista-kontynuacja5">
    <w:name w:val="List Continue 5"/>
    <w:basedOn w:val="Normalny"/>
    <w:uiPriority w:val="99"/>
    <w:semiHidden/>
    <w:unhideWhenUsed/>
    <w:pPr>
      <w:spacing w:after="120"/>
      <w:ind w:left="1800" w:firstLine="0"/>
      <w:contextualSpacing/>
    </w:pPr>
  </w:style>
  <w:style w:type="paragraph" w:styleId="Listanumerowana">
    <w:name w:val="List Number"/>
    <w:basedOn w:val="Normalny"/>
    <w:uiPriority w:val="9"/>
    <w:unhideWhenUsed/>
    <w:qFormat/>
    <w:pPr>
      <w:numPr>
        <w:numId w:val="6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numerowana3">
    <w:name w:val="List Number 3"/>
    <w:basedOn w:val="Normalny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numerowana4">
    <w:name w:val="List Number 4"/>
    <w:basedOn w:val="Normalny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numerowana5">
    <w:name w:val="List Number 5"/>
    <w:basedOn w:val="Normalny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kapitzlist">
    <w:name w:val="List Paragraph"/>
    <w:basedOn w:val="Normalny"/>
    <w:uiPriority w:val="34"/>
    <w:semiHidden/>
    <w:unhideWhenUsed/>
    <w:qFormat/>
    <w:pPr>
      <w:ind w:left="720" w:firstLine="0"/>
      <w:contextualSpacing/>
    </w:pPr>
  </w:style>
  <w:style w:type="paragraph" w:styleId="Tekstmakra">
    <w:name w:val="macro"/>
    <w:link w:val="TekstmakraZnak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agwekwiadomoci">
    <w:name w:val="Message Header"/>
    <w:basedOn w:val="Normalny"/>
    <w:link w:val="NagwekwiadomociZnak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nyWeb">
    <w:name w:val="Normal (Web)"/>
    <w:basedOn w:val="Normalny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Wcicienormalne">
    <w:name w:val="Normal Indent"/>
    <w:basedOn w:val="Normalny"/>
    <w:uiPriority w:val="99"/>
    <w:semiHidden/>
    <w:unhideWhenUsed/>
    <w:pPr>
      <w:ind w:left="720" w:firstLine="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pPr>
      <w:spacing w:line="240" w:lineRule="auto"/>
      <w:ind w:firstLine="0"/>
    </w:pPr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Pr>
      <w:kern w:val="24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Pr>
      <w:i/>
      <w:iCs/>
      <w:color w:val="404040" w:themeColor="text1" w:themeTint="BF"/>
      <w:kern w:val="24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pPr>
      <w:ind w:firstLine="0"/>
    </w:pPr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Pr>
      <w:kern w:val="24"/>
    </w:rPr>
  </w:style>
  <w:style w:type="paragraph" w:styleId="Podpis">
    <w:name w:val="Signature"/>
    <w:basedOn w:val="Normalny"/>
    <w:link w:val="PodpisZnak"/>
    <w:uiPriority w:val="99"/>
    <w:semiHidden/>
    <w:unhideWhenUsed/>
    <w:pPr>
      <w:spacing w:line="240" w:lineRule="auto"/>
      <w:ind w:left="4320" w:firstLine="0"/>
    </w:pPr>
  </w:style>
  <w:style w:type="character" w:customStyle="1" w:styleId="PodpisZnak">
    <w:name w:val="Podpis Znak"/>
    <w:basedOn w:val="Domylnaczcionkaakapitu"/>
    <w:link w:val="Podpis"/>
    <w:uiPriority w:val="99"/>
    <w:semiHidden/>
    <w:rPr>
      <w:kern w:val="24"/>
    </w:rPr>
  </w:style>
  <w:style w:type="paragraph" w:styleId="Wykazrde">
    <w:name w:val="table of authorities"/>
    <w:basedOn w:val="Normalny"/>
    <w:next w:val="Normalny"/>
    <w:uiPriority w:val="99"/>
    <w:semiHidden/>
    <w:unhideWhenUsed/>
    <w:pPr>
      <w:ind w:left="240" w:firstLine="0"/>
    </w:pPr>
  </w:style>
  <w:style w:type="paragraph" w:styleId="Spisilustracji">
    <w:name w:val="table of figures"/>
    <w:basedOn w:val="Normalny"/>
    <w:next w:val="Normalny"/>
    <w:uiPriority w:val="99"/>
    <w:semiHidden/>
    <w:unhideWhenUsed/>
    <w:pPr>
      <w:ind w:firstLine="0"/>
    </w:pPr>
  </w:style>
  <w:style w:type="paragraph" w:styleId="Nagwekwykazurde">
    <w:name w:val="toa heading"/>
    <w:basedOn w:val="Normalny"/>
    <w:next w:val="Normalny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pPr>
      <w:spacing w:after="100"/>
      <w:ind w:left="720" w:firstLine="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pPr>
      <w:spacing w:after="100"/>
      <w:ind w:left="960" w:firstLine="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pPr>
      <w:spacing w:after="100"/>
      <w:ind w:left="1200" w:firstLine="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pPr>
      <w:spacing w:after="100"/>
      <w:ind w:left="1440" w:firstLine="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pPr>
      <w:spacing w:after="100"/>
      <w:ind w:left="1680" w:firstLine="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pPr>
      <w:spacing w:after="100"/>
      <w:ind w:left="1920" w:firstLine="0"/>
    </w:pPr>
  </w:style>
  <w:style w:type="character" w:styleId="Odwoanieprzypisukocowego">
    <w:name w:val="endnote reference"/>
    <w:basedOn w:val="Domylnaczcionkaakapitu"/>
    <w:uiPriority w:val="99"/>
    <w:semiHidden/>
    <w:unhideWhenUsed/>
    <w:rPr>
      <w:vertAlign w:val="superscript"/>
    </w:rPr>
  </w:style>
  <w:style w:type="character" w:styleId="Odwoanieprzypisudolnego">
    <w:name w:val="footnote reference"/>
    <w:basedOn w:val="Domylnaczcionkaakapitu"/>
    <w:uiPriority w:val="5"/>
    <w:unhideWhenUsed/>
    <w:qFormat/>
    <w:rPr>
      <w:vertAlign w:val="superscript"/>
    </w:rPr>
  </w:style>
  <w:style w:type="table" w:customStyle="1" w:styleId="RaportAPA">
    <w:name w:val="Raport APA"/>
    <w:basedOn w:val="Standardowy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Rysunek">
    <w:name w:val="Tabela/Rysunek"/>
    <w:basedOn w:val="Normalny"/>
    <w:uiPriority w:val="39"/>
    <w:qFormat/>
    <w:pPr>
      <w:spacing w:before="240"/>
      <w:ind w:firstLine="0"/>
      <w:contextualSpacing/>
    </w:pPr>
  </w:style>
  <w:style w:type="table" w:styleId="Zwykatabela1">
    <w:name w:val="Plain Table 1"/>
    <w:basedOn w:val="Standardowy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FF2002"/>
    <w:rPr>
      <w:sz w:val="22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F2002"/>
    <w:rPr>
      <w:kern w:val="24"/>
      <w:sz w:val="22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-klawiatura">
    <w:name w:val="HTML Keyboard"/>
    <w:basedOn w:val="Domylnaczcionkaakapitu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-staaszeroko">
    <w:name w:val="HTML Typewriter"/>
    <w:basedOn w:val="Domylnaczcionkaakapitu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UyteHipercze">
    <w:name w:val="FollowedHyperlink"/>
    <w:basedOn w:val="Domylnaczcionkaakapitu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ytu2">
    <w:name w:val="Tytuł 2"/>
    <w:basedOn w:val="Normalny"/>
    <w:uiPriority w:val="1"/>
    <w:qFormat/>
    <w:rsid w:val="00B823AA"/>
    <w:pPr>
      <w:ind w:firstLine="0"/>
      <w:jc w:val="center"/>
    </w:pPr>
  </w:style>
  <w:style w:type="character" w:styleId="Hipercze">
    <w:name w:val="Hyperlink"/>
    <w:basedOn w:val="Domylnaczcionkaakapitu"/>
    <w:uiPriority w:val="99"/>
    <w:unhideWhenUsed/>
    <w:rsid w:val="003E0F29"/>
    <w:rPr>
      <w:color w:val="5F5F5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E0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szard.czekaj@ipconnect.pl" TargetMode="Externa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ms@89.58.17.24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servercontrolpanel.de/SCP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el.ipconnect.pl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&#322;\AppData\Local\Microsoft\Office\16.0\DTS\pl-PL%7b416F01D4-6025-45FA-9233-BAE02CDF24E9%7d\%7b0EBC9E43-302C-43E8-ABA9-C8CB84E435C7%7dtf0398235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Seria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Kategoria 1</c:v>
                </c:pt>
                <c:pt idx="1">
                  <c:v>Kategoria 2</c:v>
                </c:pt>
                <c:pt idx="2">
                  <c:v>Kategoria 3</c:v>
                </c:pt>
                <c:pt idx="3">
                  <c:v>Kategoria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11-4EB4-8D82-046C0382AFA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Seria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Kategoria 1</c:v>
                </c:pt>
                <c:pt idx="1">
                  <c:v>Kategoria 2</c:v>
                </c:pt>
                <c:pt idx="2">
                  <c:v>Kategoria 3</c:v>
                </c:pt>
                <c:pt idx="3">
                  <c:v>Kategoria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11-4EB4-8D82-046C0382AFA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Seria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Kategoria 1</c:v>
                </c:pt>
                <c:pt idx="1">
                  <c:v>Kategoria 2</c:v>
                </c:pt>
                <c:pt idx="2">
                  <c:v>Kategoria 3</c:v>
                </c:pt>
                <c:pt idx="3">
                  <c:v>Kategoria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11-4EB4-8D82-046C0382AF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6636464"/>
        <c:axId val="521039864"/>
      </c:barChart>
      <c:catAx>
        <c:axId val="286636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1039864"/>
        <c:crosses val="autoZero"/>
        <c:auto val="1"/>
        <c:lblAlgn val="ctr"/>
        <c:lblOffset val="100"/>
        <c:noMultiLvlLbl val="0"/>
      </c:catAx>
      <c:valAx>
        <c:axId val="52103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663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491CBFF509A4AC0A9B31A7256EF26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1024584-E3DE-4D53-B7ED-3B83C69BBB66}"/>
      </w:docPartPr>
      <w:docPartBody>
        <w:p w:rsidR="00E61D51" w:rsidRDefault="00E61D51">
          <w:pPr>
            <w:pStyle w:val="4491CBFF509A4AC0A9B31A7256EF2600"/>
          </w:pPr>
          <w:r w:rsidRPr="00A77952">
            <w:rPr>
              <w:noProof/>
              <w:lang w:bidi="pl-PL"/>
            </w:rPr>
            <w:t>[Miejsce na tytuł, do 12 wyrazów, w maksymalnie dwóch wierszach]</w:t>
          </w:r>
        </w:p>
      </w:docPartBody>
    </w:docPart>
    <w:docPart>
      <w:docPartPr>
        <w:name w:val="2645B1E0BE404CDD8C4C15CF2B5214D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8516C5E-2DB4-4DE4-B1D0-D0474AE9689B}"/>
      </w:docPartPr>
      <w:docPartBody>
        <w:p w:rsidR="00E61D51" w:rsidRDefault="00E61D51">
          <w:pPr>
            <w:pStyle w:val="2645B1E0BE404CDD8C4C15CF2B5214DB"/>
          </w:pPr>
          <w:r w:rsidRPr="00A77952">
            <w:rPr>
              <w:noProof/>
              <w:lang w:bidi="pl-PL"/>
            </w:rPr>
            <w:t>Streszczenie</w:t>
          </w:r>
        </w:p>
      </w:docPartBody>
    </w:docPart>
    <w:docPart>
      <w:docPartPr>
        <w:name w:val="9FC992FC617D4BDCB97E510FD2D7B45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3833CF3-2A1E-4E13-BCE4-2B9E1EA77320}"/>
      </w:docPartPr>
      <w:docPartBody>
        <w:p w:rsidR="00E61D51" w:rsidRDefault="00E61D51">
          <w:pPr>
            <w:pStyle w:val="9FC992FC617D4BDCB97E510FD2D7B456"/>
          </w:pPr>
          <w:r w:rsidRPr="00A77952">
            <w:rPr>
              <w:noProof/>
              <w:lang w:bidi="pl-PL"/>
            </w:rPr>
            <w:t>[Kliknij tutaj, aby dodać słowa kluczowe.]</w:t>
          </w:r>
        </w:p>
      </w:docPartBody>
    </w:docPart>
    <w:docPart>
      <w:docPartPr>
        <w:name w:val="0AE8F8A4FAF340F79F0503E65107B11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C5F6E9D-68EB-4739-A0C9-8A4F83B919C8}"/>
      </w:docPartPr>
      <w:docPartBody>
        <w:p w:rsidR="00E61D51" w:rsidRDefault="00E61D51">
          <w:pPr>
            <w:pStyle w:val="0AE8F8A4FAF340F79F0503E65107B11B"/>
          </w:pPr>
          <w:r w:rsidRPr="00A77952">
            <w:rPr>
              <w:noProof/>
              <w:lang w:bidi="pl-PL"/>
            </w:rPr>
            <w:t>[Miejsce na tytuł, do 12 wyrazów, w maksymalnie dwóch wierszach]</w:t>
          </w:r>
        </w:p>
      </w:docPartBody>
    </w:docPart>
    <w:docPart>
      <w:docPartPr>
        <w:name w:val="C2D867D3B1BC42D095A9BC02940EB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8E82CC5-BBEA-401E-89EB-C497AC613BBF}"/>
      </w:docPartPr>
      <w:docPartBody>
        <w:p w:rsidR="00E61D51" w:rsidRDefault="00E61D51">
          <w:pPr>
            <w:pStyle w:val="C2D867D3B1BC42D095A9BC02940EBB9B"/>
          </w:pPr>
          <w:r w:rsidRPr="00A77952">
            <w:rPr>
              <w:noProof/>
              <w:lang w:bidi="pl-PL"/>
            </w:rPr>
            <w:t xml:space="preserve">[W treści dokumentu stosowane jest wcięcie pierwszego wiersza o szerokości pół cala (1,27 cm) i podwójny odstęp między wierszami. Styl APA pozwala na stosowanie do pięciu poziomów nagłówków, pokazanych w poniższych akapitach. Zwróć uwagę, że wyraz </w:t>
          </w:r>
          <w:r w:rsidRPr="00A77952">
            <w:rPr>
              <w:rStyle w:val="Uwydatnienie"/>
              <w:noProof/>
              <w:lang w:bidi="pl-PL"/>
            </w:rPr>
            <w:t>Wprowadzenie</w:t>
          </w:r>
          <w:r w:rsidRPr="00A77952">
            <w:rPr>
              <w:noProof/>
              <w:lang w:bidi="pl-PL"/>
            </w:rPr>
            <w:t xml:space="preserve"> nie powinien być używany jako nagłówek początkowy, ponieważ zakłada się, że dokument rozpoczyna się od wprowadzenia.]</w:t>
          </w:r>
        </w:p>
      </w:docPartBody>
    </w:docPart>
    <w:docPart>
      <w:docPartPr>
        <w:name w:val="252C274EF35A40E6A0FE187E8B601BB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0AC4BBC-1861-4AEF-AAFF-9EAD61B48289}"/>
      </w:docPartPr>
      <w:docPartBody>
        <w:p w:rsidR="00E61D51" w:rsidRDefault="00E61D51">
          <w:pPr>
            <w:pStyle w:val="252C274EF35A40E6A0FE187E8B601BBE"/>
          </w:pPr>
          <w:r w:rsidRPr="00A77952">
            <w:rPr>
              <w:noProof/>
              <w:lang w:bidi="pl-PL"/>
            </w:rPr>
            <w:t>[Nagłówek 1]</w:t>
          </w:r>
        </w:p>
      </w:docPartBody>
    </w:docPart>
    <w:docPart>
      <w:docPartPr>
        <w:name w:val="9531D28599A746F88F1E3F3A456DD43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663F439-88EB-4DE0-8F1A-7729EC0C976C}"/>
      </w:docPartPr>
      <w:docPartBody>
        <w:p w:rsidR="00E61D51" w:rsidRDefault="00E61D51">
          <w:pPr>
            <w:pStyle w:val="9531D28599A746F88F1E3F3A456DD439"/>
          </w:pPr>
          <w:r w:rsidRPr="00A77952">
            <w:rPr>
              <w:noProof/>
              <w:lang w:bidi="pl-PL"/>
            </w:rPr>
            <w:t>[Dwa pierwsze poziomy nagłówków tworzą własne akapity, jak pokazano tutaj. Nagłówki 3, 4 i 5 to nagłówki zwarte używane na początku akapitu.]</w:t>
          </w:r>
        </w:p>
      </w:docPartBody>
    </w:docPart>
    <w:docPart>
      <w:docPartPr>
        <w:name w:val="A3CBF00C643C49369EA61028DF89A2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788B9CF-1080-45EC-B291-D6AC6AABD11D}"/>
      </w:docPartPr>
      <w:docPartBody>
        <w:p w:rsidR="00E61D51" w:rsidRDefault="00E61D51">
          <w:pPr>
            <w:pStyle w:val="A3CBF00C643C49369EA61028DF89A27B"/>
          </w:pPr>
          <w:r w:rsidRPr="00A77952">
            <w:rPr>
              <w:noProof/>
              <w:lang w:bidi="pl-PL"/>
            </w:rPr>
            <w:t>[Nagłówek 2]</w:t>
          </w:r>
        </w:p>
      </w:docPartBody>
    </w:docPart>
    <w:docPart>
      <w:docPartPr>
        <w:name w:val="67E8884AC1C14735BEC9E39AE6FFF07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C665AF1-5174-4DEC-BE87-B0D162B73DC5}"/>
      </w:docPartPr>
      <w:docPartBody>
        <w:p w:rsidR="00E61D51" w:rsidRDefault="00E61D51">
          <w:pPr>
            <w:pStyle w:val="67E8884AC1C14735BEC9E39AE6FFF07F"/>
          </w:pPr>
          <w:r w:rsidRPr="00A77952">
            <w:rPr>
              <w:noProof/>
              <w:lang w:bidi="pl-PL"/>
            </w:rPr>
            <w:t>[Aby dodać spis treści, zastosuj odpowiedni styl nagłówka tylko do tekstu nagłówka na początku akapitu, a pojawi się on w spisie treści. W tym celu zaznacz tekst nagłówka. Następnie na karcie Narzędzia główne w galerii Style kliknij odpowiedni styl.]</w:t>
          </w:r>
        </w:p>
      </w:docPartBody>
    </w:docPart>
    <w:docPart>
      <w:docPartPr>
        <w:name w:val="489A303F182A4F4589E33E38EE6441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5254918-2B57-4C5B-86E6-2CE37DBDDEF5}"/>
      </w:docPartPr>
      <w:docPartBody>
        <w:p w:rsidR="00E61D51" w:rsidRDefault="00E61D51">
          <w:pPr>
            <w:pStyle w:val="489A303F182A4F4589E33E38EE644169"/>
          </w:pPr>
          <w:r w:rsidRPr="00A77952">
            <w:rPr>
              <w:noProof/>
              <w:lang w:bidi="pl-PL"/>
            </w:rPr>
            <w:t>[Nagłówek 3]</w:t>
          </w:r>
        </w:p>
      </w:docPartBody>
    </w:docPart>
    <w:docPart>
      <w:docPartPr>
        <w:name w:val="B807637489F64FE9BBFDAF04B1F89BA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6F065D0-1E0C-4165-8C47-E205BA98D4F1}"/>
      </w:docPartPr>
      <w:docPartBody>
        <w:p w:rsidR="00E61D51" w:rsidRDefault="00E61D51">
          <w:pPr>
            <w:pStyle w:val="B807637489F64FE9BBFDAF04B1F89BA0"/>
          </w:pPr>
          <w:r w:rsidRPr="00A77952">
            <w:rPr>
              <w:noProof/>
              <w:lang w:bidi="pl-PL"/>
            </w:rPr>
            <w:t>[Obejmuje kropkę na końcu nagłówka zwartego. Pamiętaj, że możesz dołączać kolejne akapity z własnymi nagłówkami według potrzeb].</w:t>
          </w:r>
        </w:p>
      </w:docPartBody>
    </w:docPart>
    <w:docPart>
      <w:docPartPr>
        <w:name w:val="87D18738813C4EB58F98AFAAC8D306F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DA893F-EC3F-4745-9FAA-076FC1D9BD23}"/>
      </w:docPartPr>
      <w:docPartBody>
        <w:p w:rsidR="00E61D51" w:rsidRDefault="00E61D51">
          <w:pPr>
            <w:pStyle w:val="87D18738813C4EB58F98AFAAC8D306F7"/>
          </w:pPr>
          <w:r w:rsidRPr="00A77952">
            <w:rPr>
              <w:noProof/>
              <w:lang w:bidi="pl-PL"/>
            </w:rPr>
            <w:t>[Nagłówek 4]</w:t>
          </w:r>
        </w:p>
      </w:docPartBody>
    </w:docPart>
    <w:docPart>
      <w:docPartPr>
        <w:name w:val="D583A1DF27C34B4EA4CA31FC5BD330A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AA825F4-7A6D-45FE-A4CB-01F1F00F678B}"/>
      </w:docPartPr>
      <w:docPartBody>
        <w:p w:rsidR="00E61D51" w:rsidRDefault="00E61D51">
          <w:pPr>
            <w:pStyle w:val="D583A1DF27C34B4EA4CA31FC5BD330A5"/>
          </w:pPr>
          <w:r w:rsidRPr="00A77952">
            <w:rPr>
              <w:noProof/>
              <w:lang w:bidi="pl-PL"/>
            </w:rPr>
            <w:t>[Gdy używasz nagłówków, nie pomijaj poziomów. Jeśli potrzebujesz nagłówka 3, 4 lub 5, a przed następnym nagłówkiem nie będzie żadnego tekstu, wystarczy dodać kropkę na końcu nagłówka i rozpocząć nowy akapit dla nagłówka niższego poziomu i jego tekstu.]</w:t>
          </w:r>
        </w:p>
      </w:docPartBody>
    </w:docPart>
    <w:docPart>
      <w:docPartPr>
        <w:name w:val="EA521282BCED4144B19476A5232608E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879D31F-FFC8-4D74-A26A-73AB3D036A85}"/>
      </w:docPartPr>
      <w:docPartBody>
        <w:p w:rsidR="00E61D51" w:rsidRDefault="00E61D51">
          <w:pPr>
            <w:pStyle w:val="EA521282BCED4144B19476A5232608EA"/>
          </w:pPr>
          <w:r w:rsidRPr="00A77952">
            <w:rPr>
              <w:noProof/>
              <w:lang w:bidi="pl-PL"/>
            </w:rPr>
            <w:t>Nazwisko, Rok</w:t>
          </w:r>
        </w:p>
      </w:docPartBody>
    </w:docPart>
    <w:docPart>
      <w:docPartPr>
        <w:name w:val="E94EA9DD05F8403397149D74CA6B45F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546ACB-24C5-4D7A-A5F5-E7A969AE544F}"/>
      </w:docPartPr>
      <w:docPartBody>
        <w:p w:rsidR="00E61D51" w:rsidRDefault="00E61D51">
          <w:pPr>
            <w:pStyle w:val="E94EA9DD05F8403397149D74CA6B45FC"/>
          </w:pPr>
          <w:r w:rsidRPr="00A77952">
            <w:rPr>
              <w:noProof/>
              <w:lang w:bidi="pl-PL"/>
            </w:rPr>
            <w:t>[Nagłówek 5]</w:t>
          </w:r>
        </w:p>
      </w:docPartBody>
    </w:docPart>
    <w:docPart>
      <w:docPartPr>
        <w:name w:val="CC278A93EF114BF9BBD519826D9417E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CDFC268-1D6B-4245-9A07-1D3B57B776EC}"/>
      </w:docPartPr>
      <w:docPartBody>
        <w:p w:rsidR="00E61D51" w:rsidRDefault="00E61D51">
          <w:pPr>
            <w:pStyle w:val="CC278A93EF114BF9BBD519826D9417ED"/>
          </w:pPr>
          <w:r w:rsidRPr="00A77952">
            <w:rPr>
              <w:noProof/>
              <w:lang w:bidi="pl-PL"/>
            </w:rPr>
            <w:t>[Odwołania, podobnie jak wszystkie sekcje dokumentu, rozpoczynają się na osobnej stronie. Strona z odwołaniami jest tworzona przy użyciu funkcji Cytaty i bibliografia dostępnej na karcie Odwołania. Ta funkcja zawiera opcję stylu formatującego odwołania zgodnie ze stylem APA 6-tej edycji. Ta funkcja umożliwia również dodawanie cytatów w tekście, które są połączone ze źródłem, takich jak cytaty uwidocznione na końcu tego akapitu i w akapicie poprzednim. Aby dostosować cytat, kliknij go prawym przyciskiem mysz</w:t>
          </w:r>
          <w:r w:rsidRPr="00A77952">
            <w:rPr>
              <w:noProof/>
              <w:lang w:bidi="pl-PL"/>
            </w:rPr>
            <w:t>y, a następnie kliknij pozycję Edytuj cytat.]</w:t>
          </w:r>
        </w:p>
      </w:docPartBody>
    </w:docPart>
    <w:docPart>
      <w:docPartPr>
        <w:name w:val="4FA2973B978346188D2077785EEA94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7773141-88AA-4E27-B5E5-E14570991BA3}"/>
      </w:docPartPr>
      <w:docPartBody>
        <w:p w:rsidR="00E61D51" w:rsidRDefault="00E61D51">
          <w:pPr>
            <w:pStyle w:val="4FA2973B978346188D2077785EEA941E"/>
          </w:pPr>
          <w:r w:rsidRPr="00A77952">
            <w:rPr>
              <w:noProof/>
              <w:lang w:bidi="pl-PL"/>
            </w:rPr>
            <w:t>Nazwisko, rok</w:t>
          </w:r>
        </w:p>
      </w:docPartBody>
    </w:docPart>
    <w:docPart>
      <w:docPartPr>
        <w:name w:val="DA16B8D3FA90464C84AE699C713D982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CD68A6-C703-479F-9BB7-FAB2190BE157}"/>
      </w:docPartPr>
      <w:docPartBody>
        <w:p w:rsidR="00E61D51" w:rsidRDefault="00E61D51">
          <w:pPr>
            <w:pStyle w:val="DA16B8D3FA90464C84AE699C713D982E"/>
          </w:pPr>
          <w:r w:rsidRPr="00A77952">
            <w:rPr>
              <w:noProof/>
              <w:lang w:bidi="pl-PL"/>
            </w:rPr>
            <w:t>Przypisy dolne</w:t>
          </w:r>
        </w:p>
      </w:docPartBody>
    </w:docPart>
    <w:docPart>
      <w:docPartPr>
        <w:name w:val="3EA9FF8FA7D8410B971F717FF75654B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602337-92B1-4FED-BF5C-988F3DE1BD63}"/>
      </w:docPartPr>
      <w:docPartBody>
        <w:p w:rsidR="00E61D51" w:rsidRDefault="00E61D51">
          <w:pPr>
            <w:pStyle w:val="3EA9FF8FA7D8410B971F717FF75654B1"/>
          </w:pPr>
          <w:r w:rsidRPr="00A77952">
            <w:rPr>
              <w:noProof/>
              <w:lang w:bidi="pl-PL"/>
            </w:rPr>
            <w:t xml:space="preserve">[Dodaj przypisy dolne na osobnej stronie, za odwołaniami. Spełnienie wymagań formatowania APA jest łatwe, wystarczy wpisać odwołania do przypisu dolnego i uwagi. Aby sformatować odwołanie do przypisu dolnego, wybierz numer, a następnie na karcie Narzędzia główne w galerii Style kliknij przycisk Odwołanie przypisu dolnego. Treść przypisu dolnego, jak w tym przykładzie, używa stylu tekstu Normalny. </w:t>
          </w:r>
          <w:r w:rsidRPr="00A77952">
            <w:rPr>
              <w:rStyle w:val="Uwydatnienie"/>
              <w:noProof/>
              <w:lang w:bidi="pl-PL"/>
            </w:rPr>
            <w:t>(Uwaga: Jeśli usuniesz ten przykładowy przypis dolny, pamiętaj, aby usunąć także jego odwołanie w tekście. Znajduje się ono na końcu przykładowego akapitu Nagłówek 2 na pierwszej stronie treści dokumentu w tym szablonie.)</w:t>
          </w:r>
          <w:r w:rsidRPr="00A77952">
            <w:rPr>
              <w:noProof/>
              <w:lang w:bidi="pl-PL"/>
            </w:rPr>
            <w:t>]</w:t>
          </w:r>
        </w:p>
      </w:docPartBody>
    </w:docPart>
    <w:docPart>
      <w:docPartPr>
        <w:name w:val="17BBF927BBAB4BB0BC0AEB3364C0223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0AB464E-EE37-437A-996B-040E3DF663F4}"/>
      </w:docPartPr>
      <w:docPartBody>
        <w:p w:rsidR="00E61D51" w:rsidRDefault="00E61D51">
          <w:pPr>
            <w:pStyle w:val="17BBF927BBAB4BB0BC0AEB3364C02232"/>
          </w:pPr>
          <w:r w:rsidRPr="00A77952">
            <w:rPr>
              <w:noProof/>
              <w:lang w:bidi="pl-PL"/>
            </w:rPr>
            <w:t>[Tytuł tabeli]</w:t>
          </w:r>
        </w:p>
      </w:docPartBody>
    </w:docPart>
    <w:docPart>
      <w:docPartPr>
        <w:name w:val="136DB14F1A0B4F8E83B9B32ACFE2233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E962E1E-2D2A-4053-AC77-2E0AC4C8D897}"/>
      </w:docPartPr>
      <w:docPartBody>
        <w:p w:rsidR="00E61D51" w:rsidRDefault="00E61D51">
          <w:pPr>
            <w:pStyle w:val="136DB14F1A0B4F8E83B9B32ACFE2233E"/>
          </w:pPr>
          <w:r w:rsidRPr="00A77952">
            <w:rPr>
              <w:noProof/>
              <w:lang w:bidi="pl-PL"/>
            </w:rPr>
            <w:t>Nagłówek kolumny</w:t>
          </w:r>
        </w:p>
      </w:docPartBody>
    </w:docPart>
    <w:docPart>
      <w:docPartPr>
        <w:name w:val="0BBB4D1DE064443EB36753F798B62ED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9E413B-D1BC-44B0-A832-EC6174979ABE}"/>
      </w:docPartPr>
      <w:docPartBody>
        <w:p w:rsidR="00E61D51" w:rsidRDefault="00E61D51">
          <w:pPr>
            <w:pStyle w:val="0BBB4D1DE064443EB36753F798B62ED6"/>
          </w:pPr>
          <w:r w:rsidRPr="00A77952">
            <w:rPr>
              <w:noProof/>
              <w:lang w:bidi="pl-PL"/>
            </w:rPr>
            <w:t>Nagłówek kolumny</w:t>
          </w:r>
        </w:p>
      </w:docPartBody>
    </w:docPart>
    <w:docPart>
      <w:docPartPr>
        <w:name w:val="45F86E0B8DD4413B86096812F1540F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4003DA1-9AF1-4E92-9B5F-DB9F68022F65}"/>
      </w:docPartPr>
      <w:docPartBody>
        <w:p w:rsidR="00E61D51" w:rsidRDefault="00E61D51">
          <w:pPr>
            <w:pStyle w:val="45F86E0B8DD4413B86096812F1540FD1"/>
          </w:pPr>
          <w:r w:rsidRPr="00A77952">
            <w:rPr>
              <w:noProof/>
              <w:lang w:bidi="pl-PL"/>
            </w:rPr>
            <w:t>Nagłówek kolumny</w:t>
          </w:r>
        </w:p>
      </w:docPartBody>
    </w:docPart>
    <w:docPart>
      <w:docPartPr>
        <w:name w:val="DEFC3BA43D134748838F3377133C0A9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62A91FD-0202-4892-8E54-09FCE86A8072}"/>
      </w:docPartPr>
      <w:docPartBody>
        <w:p w:rsidR="00E61D51" w:rsidRDefault="00E61D51">
          <w:pPr>
            <w:pStyle w:val="DEFC3BA43D134748838F3377133C0A93"/>
          </w:pPr>
          <w:r w:rsidRPr="00A77952">
            <w:rPr>
              <w:noProof/>
              <w:lang w:bidi="pl-PL"/>
            </w:rPr>
            <w:t>Nagłówek kolumny</w:t>
          </w:r>
        </w:p>
      </w:docPartBody>
    </w:docPart>
    <w:docPart>
      <w:docPartPr>
        <w:name w:val="2F7D3AD1328941B5AAE37EDACEB2735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992638E-6441-4049-8C99-9CD1D1C7B224}"/>
      </w:docPartPr>
      <w:docPartBody>
        <w:p w:rsidR="00E61D51" w:rsidRDefault="00E61D51">
          <w:pPr>
            <w:pStyle w:val="2F7D3AD1328941B5AAE37EDACEB2735E"/>
          </w:pPr>
          <w:r w:rsidRPr="00A77952">
            <w:rPr>
              <w:noProof/>
              <w:lang w:bidi="pl-PL"/>
            </w:rPr>
            <w:t>Nagłówek kolumny</w:t>
          </w:r>
        </w:p>
      </w:docPartBody>
    </w:docPart>
    <w:docPart>
      <w:docPartPr>
        <w:name w:val="E53A70C96C0C4BAB9F02F4705869F7A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9D9A936-82E1-4D88-AEAD-3F19F6A9A3C5}"/>
      </w:docPartPr>
      <w:docPartBody>
        <w:p w:rsidR="00E61D51" w:rsidRDefault="00E61D51">
          <w:pPr>
            <w:pStyle w:val="E53A70C96C0C4BAB9F02F4705869F7AF"/>
          </w:pPr>
          <w:r w:rsidRPr="00A77952">
            <w:rPr>
              <w:noProof/>
              <w:lang w:bidi="pl-PL"/>
            </w:rPr>
            <w:t xml:space="preserve">Nagłówek </w:t>
          </w:r>
          <w:r w:rsidRPr="00A77952">
            <w:rPr>
              <w:noProof/>
              <w:lang w:bidi="pl-PL"/>
            </w:rPr>
            <w:t>wiersza</w:t>
          </w:r>
        </w:p>
      </w:docPartBody>
    </w:docPart>
    <w:docPart>
      <w:docPartPr>
        <w:name w:val="B038862623EC4F0EB7FAB661BCA5487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0332A3-CDCE-4E55-ACF3-90147F6A48F3}"/>
      </w:docPartPr>
      <w:docPartBody>
        <w:p w:rsidR="00E61D51" w:rsidRDefault="00E61D51">
          <w:pPr>
            <w:pStyle w:val="B038862623EC4F0EB7FAB661BCA54875"/>
          </w:pPr>
          <w:r w:rsidRPr="00A77952">
            <w:rPr>
              <w:noProof/>
              <w:lang w:bidi="pl-PL"/>
            </w:rPr>
            <w:t>123</w:t>
          </w:r>
        </w:p>
      </w:docPartBody>
    </w:docPart>
    <w:docPart>
      <w:docPartPr>
        <w:name w:val="D8CD6C7DE5F149909F7A41E39D42FE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6AF6AB3-4524-4F29-AF76-6E7DF5C29711}"/>
      </w:docPartPr>
      <w:docPartBody>
        <w:p w:rsidR="00E61D51" w:rsidRDefault="00E61D51">
          <w:pPr>
            <w:pStyle w:val="D8CD6C7DE5F149909F7A41E39D42FEB8"/>
          </w:pPr>
          <w:r w:rsidRPr="00A77952">
            <w:rPr>
              <w:noProof/>
              <w:lang w:bidi="pl-PL"/>
            </w:rPr>
            <w:t>123</w:t>
          </w:r>
        </w:p>
      </w:docPartBody>
    </w:docPart>
    <w:docPart>
      <w:docPartPr>
        <w:name w:val="125F598E25D14EF0AB945D05B99CEE2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D44C0CF-2C8B-4FCA-8C21-3B81E62E5623}"/>
      </w:docPartPr>
      <w:docPartBody>
        <w:p w:rsidR="00E61D51" w:rsidRDefault="00E61D51">
          <w:pPr>
            <w:pStyle w:val="125F598E25D14EF0AB945D05B99CEE2A"/>
          </w:pPr>
          <w:r w:rsidRPr="00A77952">
            <w:rPr>
              <w:noProof/>
              <w:lang w:bidi="pl-PL"/>
            </w:rPr>
            <w:t>123</w:t>
          </w:r>
        </w:p>
      </w:docPartBody>
    </w:docPart>
    <w:docPart>
      <w:docPartPr>
        <w:name w:val="8E21CC40B213457F90398D3F63F2E96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9B180AF-4508-4711-978E-9F24147A6093}"/>
      </w:docPartPr>
      <w:docPartBody>
        <w:p w:rsidR="00E61D51" w:rsidRDefault="00E61D51">
          <w:pPr>
            <w:pStyle w:val="8E21CC40B213457F90398D3F63F2E96E"/>
          </w:pPr>
          <w:r w:rsidRPr="00A77952">
            <w:rPr>
              <w:noProof/>
              <w:lang w:bidi="pl-PL"/>
            </w:rPr>
            <w:t>123</w:t>
          </w:r>
        </w:p>
      </w:docPartBody>
    </w:docPart>
    <w:docPart>
      <w:docPartPr>
        <w:name w:val="7D5C85CDC1644DEA8E6A556085514BC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71C783-ED92-4E34-BCFC-D5B8151E4A41}"/>
      </w:docPartPr>
      <w:docPartBody>
        <w:p w:rsidR="00E61D51" w:rsidRDefault="00E61D51">
          <w:pPr>
            <w:pStyle w:val="7D5C85CDC1644DEA8E6A556085514BC4"/>
          </w:pPr>
          <w:r w:rsidRPr="00A77952">
            <w:rPr>
              <w:noProof/>
              <w:lang w:bidi="pl-PL"/>
            </w:rPr>
            <w:t>Nagłówek wiersza</w:t>
          </w:r>
        </w:p>
      </w:docPartBody>
    </w:docPart>
    <w:docPart>
      <w:docPartPr>
        <w:name w:val="1456F7A7B76F40149532BBEB873B8BA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E641FC5-C405-4768-8AA9-BB8EF8F63522}"/>
      </w:docPartPr>
      <w:docPartBody>
        <w:p w:rsidR="00E61D51" w:rsidRDefault="00E61D51">
          <w:pPr>
            <w:pStyle w:val="1456F7A7B76F40149532BBEB873B8BA0"/>
          </w:pPr>
          <w:r w:rsidRPr="00A77952">
            <w:rPr>
              <w:noProof/>
              <w:lang w:bidi="pl-PL"/>
            </w:rPr>
            <w:t>456</w:t>
          </w:r>
        </w:p>
      </w:docPartBody>
    </w:docPart>
    <w:docPart>
      <w:docPartPr>
        <w:name w:val="C4BAFDF1653D4049AA1FF80466C615E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7BFAAF3-6EA3-4681-80ED-E21F09106B9B}"/>
      </w:docPartPr>
      <w:docPartBody>
        <w:p w:rsidR="00E61D51" w:rsidRDefault="00E61D51">
          <w:pPr>
            <w:pStyle w:val="C4BAFDF1653D4049AA1FF80466C615E4"/>
          </w:pPr>
          <w:r w:rsidRPr="00A77952">
            <w:rPr>
              <w:noProof/>
              <w:lang w:bidi="pl-PL"/>
            </w:rPr>
            <w:t>456</w:t>
          </w:r>
        </w:p>
      </w:docPartBody>
    </w:docPart>
    <w:docPart>
      <w:docPartPr>
        <w:name w:val="ABD86FB0AF39465DA0010B5E0A6A94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B2C7880-7AAF-44C5-89F5-0A8F2DDEC911}"/>
      </w:docPartPr>
      <w:docPartBody>
        <w:p w:rsidR="00E61D51" w:rsidRDefault="00E61D51">
          <w:pPr>
            <w:pStyle w:val="ABD86FB0AF39465DA0010B5E0A6A94FA"/>
          </w:pPr>
          <w:r w:rsidRPr="00A77952">
            <w:rPr>
              <w:noProof/>
              <w:lang w:bidi="pl-PL"/>
            </w:rPr>
            <w:t>456</w:t>
          </w:r>
        </w:p>
      </w:docPartBody>
    </w:docPart>
    <w:docPart>
      <w:docPartPr>
        <w:name w:val="9D8BAC952F39475A9A5C3C82C9CB6C0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2B3FAB9-8FC7-40A8-A22A-40A3FC7AA48E}"/>
      </w:docPartPr>
      <w:docPartBody>
        <w:p w:rsidR="00E61D51" w:rsidRDefault="00E61D51">
          <w:pPr>
            <w:pStyle w:val="9D8BAC952F39475A9A5C3C82C9CB6C01"/>
          </w:pPr>
          <w:r w:rsidRPr="00A77952">
            <w:rPr>
              <w:noProof/>
              <w:lang w:bidi="pl-PL"/>
            </w:rPr>
            <w:t>456</w:t>
          </w:r>
        </w:p>
      </w:docPartBody>
    </w:docPart>
    <w:docPart>
      <w:docPartPr>
        <w:name w:val="FF08D5F9F0834B92ACB25E6F00A2D6E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BBCDE02-D16F-424D-B290-119F48E2A76D}"/>
      </w:docPartPr>
      <w:docPartBody>
        <w:p w:rsidR="00E61D51" w:rsidRDefault="00E61D51">
          <w:pPr>
            <w:pStyle w:val="FF08D5F9F0834B92ACB25E6F00A2D6EF"/>
          </w:pPr>
          <w:r w:rsidRPr="00A77952">
            <w:rPr>
              <w:noProof/>
              <w:lang w:bidi="pl-PL"/>
            </w:rPr>
            <w:t>Nagłówek wiersza</w:t>
          </w:r>
        </w:p>
      </w:docPartBody>
    </w:docPart>
    <w:docPart>
      <w:docPartPr>
        <w:name w:val="36FAFB183369429A8EA86D3D2F27EF9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06106D1-188E-4AA4-A64B-5FE56CFA5A2E}"/>
      </w:docPartPr>
      <w:docPartBody>
        <w:p w:rsidR="00E61D51" w:rsidRDefault="00E61D51">
          <w:pPr>
            <w:pStyle w:val="36FAFB183369429A8EA86D3D2F27EF95"/>
          </w:pPr>
          <w:r w:rsidRPr="00A77952">
            <w:rPr>
              <w:noProof/>
              <w:lang w:bidi="pl-PL"/>
            </w:rPr>
            <w:t>789</w:t>
          </w:r>
        </w:p>
      </w:docPartBody>
    </w:docPart>
    <w:docPart>
      <w:docPartPr>
        <w:name w:val="778850F393584111BB5F0179A9DE5E3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7DE24F-C467-4F41-9E8C-80F5EE68C132}"/>
      </w:docPartPr>
      <w:docPartBody>
        <w:p w:rsidR="00E61D51" w:rsidRDefault="00E61D51">
          <w:pPr>
            <w:pStyle w:val="778850F393584111BB5F0179A9DE5E3A"/>
          </w:pPr>
          <w:r w:rsidRPr="00A77952">
            <w:rPr>
              <w:noProof/>
              <w:lang w:bidi="pl-PL"/>
            </w:rPr>
            <w:t>789</w:t>
          </w:r>
        </w:p>
      </w:docPartBody>
    </w:docPart>
    <w:docPart>
      <w:docPartPr>
        <w:name w:val="17CC8270469A4026AEE4FE6607F7F79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1E842DC-80C9-496A-8727-ECCC668FFC70}"/>
      </w:docPartPr>
      <w:docPartBody>
        <w:p w:rsidR="00E61D51" w:rsidRDefault="00E61D51">
          <w:pPr>
            <w:pStyle w:val="17CC8270469A4026AEE4FE6607F7F794"/>
          </w:pPr>
          <w:r w:rsidRPr="00A77952">
            <w:rPr>
              <w:noProof/>
              <w:lang w:bidi="pl-PL"/>
            </w:rPr>
            <w:t>789</w:t>
          </w:r>
        </w:p>
      </w:docPartBody>
    </w:docPart>
    <w:docPart>
      <w:docPartPr>
        <w:name w:val="D085A0695E1A4F0AA3A4937AAF276AD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F1B6A74-929E-4052-A046-FE9209388BAA}"/>
      </w:docPartPr>
      <w:docPartBody>
        <w:p w:rsidR="00E61D51" w:rsidRDefault="00E61D51">
          <w:pPr>
            <w:pStyle w:val="D085A0695E1A4F0AA3A4937AAF276ADC"/>
          </w:pPr>
          <w:r w:rsidRPr="00A77952">
            <w:rPr>
              <w:noProof/>
              <w:lang w:bidi="pl-PL"/>
            </w:rPr>
            <w:t>789</w:t>
          </w:r>
        </w:p>
      </w:docPartBody>
    </w:docPart>
    <w:docPart>
      <w:docPartPr>
        <w:name w:val="F749DEF2C3E5478AB7E08A2482F4A97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16E50E7-0828-4ED3-A6BE-8F1393F455E0}"/>
      </w:docPartPr>
      <w:docPartBody>
        <w:p w:rsidR="00E61D51" w:rsidRDefault="00E61D51">
          <w:pPr>
            <w:pStyle w:val="F749DEF2C3E5478AB7E08A2482F4A977"/>
          </w:pPr>
          <w:r w:rsidRPr="00A77952">
            <w:rPr>
              <w:noProof/>
              <w:lang w:bidi="pl-PL"/>
            </w:rPr>
            <w:t>Nagłówek wiersza</w:t>
          </w:r>
        </w:p>
      </w:docPartBody>
    </w:docPart>
    <w:docPart>
      <w:docPartPr>
        <w:name w:val="B105287F2B9B4D6CBE5635761CF7BE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DE8C772-0E58-4248-8A56-B3E23E09BBDC}"/>
      </w:docPartPr>
      <w:docPartBody>
        <w:p w:rsidR="00E61D51" w:rsidRDefault="00E61D51">
          <w:pPr>
            <w:pStyle w:val="B105287F2B9B4D6CBE5635761CF7BE69"/>
          </w:pPr>
          <w:r w:rsidRPr="00A77952">
            <w:rPr>
              <w:noProof/>
              <w:lang w:bidi="pl-PL"/>
            </w:rPr>
            <w:t>123</w:t>
          </w:r>
        </w:p>
      </w:docPartBody>
    </w:docPart>
    <w:docPart>
      <w:docPartPr>
        <w:name w:val="14040B1A12914AD8B93E3C4F45200C8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8B579A-351F-421A-AE18-88005E94CF93}"/>
      </w:docPartPr>
      <w:docPartBody>
        <w:p w:rsidR="00E61D51" w:rsidRDefault="00E61D51">
          <w:pPr>
            <w:pStyle w:val="14040B1A12914AD8B93E3C4F45200C84"/>
          </w:pPr>
          <w:r w:rsidRPr="00A77952">
            <w:rPr>
              <w:noProof/>
              <w:lang w:bidi="pl-PL"/>
            </w:rPr>
            <w:t>123</w:t>
          </w:r>
        </w:p>
      </w:docPartBody>
    </w:docPart>
    <w:docPart>
      <w:docPartPr>
        <w:name w:val="41BBA5A933AA48B89F43EE003750274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7AD5C0E-BD86-4BAB-AF95-F21CF6FD9CA9}"/>
      </w:docPartPr>
      <w:docPartBody>
        <w:p w:rsidR="00E61D51" w:rsidRDefault="00E61D51">
          <w:pPr>
            <w:pStyle w:val="41BBA5A933AA48B89F43EE003750274C"/>
          </w:pPr>
          <w:r w:rsidRPr="00A77952">
            <w:rPr>
              <w:noProof/>
              <w:lang w:bidi="pl-PL"/>
            </w:rPr>
            <w:t>123</w:t>
          </w:r>
        </w:p>
      </w:docPartBody>
    </w:docPart>
    <w:docPart>
      <w:docPartPr>
        <w:name w:val="05F9695DA9E6493C86D69C7B9500D70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7F658A9-4B56-448D-A025-344523421C68}"/>
      </w:docPartPr>
      <w:docPartBody>
        <w:p w:rsidR="00E61D51" w:rsidRDefault="00E61D51">
          <w:pPr>
            <w:pStyle w:val="05F9695DA9E6493C86D69C7B9500D709"/>
          </w:pPr>
          <w:r w:rsidRPr="00A77952">
            <w:rPr>
              <w:noProof/>
              <w:lang w:bidi="pl-PL"/>
            </w:rPr>
            <w:t>123</w:t>
          </w:r>
        </w:p>
      </w:docPartBody>
    </w:docPart>
    <w:docPart>
      <w:docPartPr>
        <w:name w:val="E5B47C73EF344D929F2C3813090D8BA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D11357D-7E7D-4F44-A5AA-F18CD9FDFDF4}"/>
      </w:docPartPr>
      <w:docPartBody>
        <w:p w:rsidR="00E61D51" w:rsidRDefault="00E61D51">
          <w:pPr>
            <w:pStyle w:val="E5B47C73EF344D929F2C3813090D8BA9"/>
          </w:pPr>
          <w:r w:rsidRPr="00A77952">
            <w:rPr>
              <w:noProof/>
              <w:lang w:bidi="pl-PL"/>
            </w:rPr>
            <w:t>Nagłówek wiersza</w:t>
          </w:r>
        </w:p>
      </w:docPartBody>
    </w:docPart>
    <w:docPart>
      <w:docPartPr>
        <w:name w:val="4025EA927FC049DF95669EA1348009F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354953A-0EC6-415E-ABC3-F43FA018A859}"/>
      </w:docPartPr>
      <w:docPartBody>
        <w:p w:rsidR="00E61D51" w:rsidRDefault="00E61D51">
          <w:pPr>
            <w:pStyle w:val="4025EA927FC049DF95669EA1348009FF"/>
          </w:pPr>
          <w:r w:rsidRPr="00A77952">
            <w:rPr>
              <w:noProof/>
              <w:lang w:bidi="pl-PL"/>
            </w:rPr>
            <w:t>456</w:t>
          </w:r>
        </w:p>
      </w:docPartBody>
    </w:docPart>
    <w:docPart>
      <w:docPartPr>
        <w:name w:val="53BC710F94424BE591AAB3CE93C5698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3E99114-6ADD-4D84-B26C-24F22EB2A131}"/>
      </w:docPartPr>
      <w:docPartBody>
        <w:p w:rsidR="00E61D51" w:rsidRDefault="00E61D51">
          <w:pPr>
            <w:pStyle w:val="53BC710F94424BE591AAB3CE93C5698B"/>
          </w:pPr>
          <w:r w:rsidRPr="00A77952">
            <w:rPr>
              <w:noProof/>
              <w:lang w:bidi="pl-PL"/>
            </w:rPr>
            <w:t>456</w:t>
          </w:r>
        </w:p>
      </w:docPartBody>
    </w:docPart>
    <w:docPart>
      <w:docPartPr>
        <w:name w:val="DBD8152BEDCC4AAC8EAC1F276DB047D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09D593A-6FCE-4651-A965-9C99F3D8F605}"/>
      </w:docPartPr>
      <w:docPartBody>
        <w:p w:rsidR="00E61D51" w:rsidRDefault="00E61D51">
          <w:pPr>
            <w:pStyle w:val="DBD8152BEDCC4AAC8EAC1F276DB047DD"/>
          </w:pPr>
          <w:r w:rsidRPr="00A77952">
            <w:rPr>
              <w:noProof/>
              <w:lang w:bidi="pl-PL"/>
            </w:rPr>
            <w:t>456</w:t>
          </w:r>
        </w:p>
      </w:docPartBody>
    </w:docPart>
    <w:docPart>
      <w:docPartPr>
        <w:name w:val="DAEC27CF099C47C0BE0C18D9FFAF58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B77AFE8-25C6-467E-B91E-8E246743DF76}"/>
      </w:docPartPr>
      <w:docPartBody>
        <w:p w:rsidR="00E61D51" w:rsidRDefault="00E61D51">
          <w:pPr>
            <w:pStyle w:val="DAEC27CF099C47C0BE0C18D9FFAF5890"/>
          </w:pPr>
          <w:r w:rsidRPr="00A77952">
            <w:rPr>
              <w:noProof/>
              <w:lang w:bidi="pl-PL"/>
            </w:rPr>
            <w:t>456</w:t>
          </w:r>
        </w:p>
      </w:docPartBody>
    </w:docPart>
    <w:docPart>
      <w:docPartPr>
        <w:name w:val="A8C16406E87C4574AB805BFEA003163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9E48D36-3178-44E2-BDE3-BDC527A1F4B9}"/>
      </w:docPartPr>
      <w:docPartBody>
        <w:p w:rsidR="00E61D51" w:rsidRDefault="00E61D51">
          <w:pPr>
            <w:pStyle w:val="A8C16406E87C4574AB805BFEA0031639"/>
          </w:pPr>
          <w:r w:rsidRPr="00A77952">
            <w:rPr>
              <w:noProof/>
              <w:lang w:bidi="pl-PL"/>
            </w:rPr>
            <w:t>Nagłówek wiersza</w:t>
          </w:r>
        </w:p>
      </w:docPartBody>
    </w:docPart>
    <w:docPart>
      <w:docPartPr>
        <w:name w:val="CD1C5CE70C7F4895803182E5746EB28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00C3964-F175-44EC-BECD-C6655E802134}"/>
      </w:docPartPr>
      <w:docPartBody>
        <w:p w:rsidR="00E61D51" w:rsidRDefault="00E61D51">
          <w:pPr>
            <w:pStyle w:val="CD1C5CE70C7F4895803182E5746EB285"/>
          </w:pPr>
          <w:r w:rsidRPr="00A77952">
            <w:rPr>
              <w:noProof/>
              <w:lang w:bidi="pl-PL"/>
            </w:rPr>
            <w:t>789</w:t>
          </w:r>
        </w:p>
      </w:docPartBody>
    </w:docPart>
    <w:docPart>
      <w:docPartPr>
        <w:name w:val="AAA138B02D28448B9FA0DEB5D3A8615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2BB6463-23C5-46FF-BFCB-C626BE955BB6}"/>
      </w:docPartPr>
      <w:docPartBody>
        <w:p w:rsidR="00E61D51" w:rsidRDefault="00E61D51">
          <w:pPr>
            <w:pStyle w:val="AAA138B02D28448B9FA0DEB5D3A86154"/>
          </w:pPr>
          <w:r w:rsidRPr="00A77952">
            <w:rPr>
              <w:noProof/>
              <w:lang w:bidi="pl-PL"/>
            </w:rPr>
            <w:t>789</w:t>
          </w:r>
        </w:p>
      </w:docPartBody>
    </w:docPart>
    <w:docPart>
      <w:docPartPr>
        <w:name w:val="82CE1B7CE3284CB0A95472702CB01E0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88F661B-CD85-4386-8BE5-090AA3608915}"/>
      </w:docPartPr>
      <w:docPartBody>
        <w:p w:rsidR="00E61D51" w:rsidRDefault="00E61D51">
          <w:pPr>
            <w:pStyle w:val="82CE1B7CE3284CB0A95472702CB01E08"/>
          </w:pPr>
          <w:r w:rsidRPr="00A77952">
            <w:rPr>
              <w:noProof/>
              <w:lang w:bidi="pl-PL"/>
            </w:rPr>
            <w:t>789</w:t>
          </w:r>
        </w:p>
      </w:docPartBody>
    </w:docPart>
    <w:docPart>
      <w:docPartPr>
        <w:name w:val="588185B64FE94FFE93FC4B638F0C93F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50796DB-9244-40EE-B6A1-F22BD85DC475}"/>
      </w:docPartPr>
      <w:docPartBody>
        <w:p w:rsidR="00E61D51" w:rsidRDefault="00E61D51">
          <w:pPr>
            <w:pStyle w:val="588185B64FE94FFE93FC4B638F0C93F1"/>
          </w:pPr>
          <w:r w:rsidRPr="00A77952">
            <w:rPr>
              <w:noProof/>
              <w:lang w:bidi="pl-PL"/>
            </w:rPr>
            <w:t>789</w:t>
          </w:r>
        </w:p>
      </w:docPartBody>
    </w:docPart>
    <w:docPart>
      <w:docPartPr>
        <w:name w:val="ECF5A8CFFC8A4BFEBC7F92FF565DDAB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C46BB7D-50D8-4996-89F3-FE1A07AB59F3}"/>
      </w:docPartPr>
      <w:docPartBody>
        <w:p w:rsidR="00E61D51" w:rsidRDefault="00E61D51">
          <w:pPr>
            <w:pStyle w:val="ECF5A8CFFC8A4BFEBC7F92FF565DDAB7"/>
          </w:pPr>
          <w:r w:rsidRPr="00A77952">
            <w:rPr>
              <w:noProof/>
              <w:lang w:bidi="pl-PL"/>
            </w:rPr>
            <w:t xml:space="preserve">[wszystkie tabele dla dokumentu należy umieścić w sekcji tabel, za odwołaniami (i ewentualnie za przypisami dolnymi). Rozpocznij nową stronę dla każdej tabeli, dla każdej z nich podaj numer i tytuł tabeli, jak pokazano na tej stronie. Cały tekst objaśniający pojawi się w notatce tabeli poniżej tabeli, tak jak przedstawiono tutaj. Za pomocą stylu Tabela/Rysunek dostępnego na karcie Narzędzia główne w galerii Style utwórz odstęp między tabelą a notatką. Tabele w formacie APA mogą używać odstępów pojedynczych </w:t>
          </w:r>
          <w:r w:rsidRPr="00A77952">
            <w:rPr>
              <w:noProof/>
              <w:lang w:bidi="pl-PL"/>
            </w:rPr>
            <w:t>lub o szerokości 1,5 wiersza. Dołącz nagłówek dla każdego wiersza i kolumny, nawet jeśli zawartość wydaje się oczywista. Dla tego szablonu został skonfigurowany domyślny styl tabeli, spełniający wytyczne stylu APA. Aby wstawić tabelę, na karcie Wstawianie kliknij pozycję Tabela.]</w:t>
          </w:r>
        </w:p>
      </w:docPartBody>
    </w:docPart>
    <w:docPart>
      <w:docPartPr>
        <w:name w:val="0A7173BA39E145B8879A131EFEE0B6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91D8CD-4A76-4FF0-BC0F-F1DF3B38655F}"/>
      </w:docPartPr>
      <w:docPartBody>
        <w:p w:rsidR="00E61D51" w:rsidRDefault="00E61D51">
          <w:pPr>
            <w:pStyle w:val="0A7173BA39E145B8879A131EFEE0B658"/>
          </w:pPr>
          <w:r w:rsidRPr="00A77952">
            <w:rPr>
              <w:noProof/>
              <w:lang w:bidi="pl-PL"/>
            </w:rPr>
            <w:t>Tytuł rysunków:</w:t>
          </w:r>
        </w:p>
      </w:docPartBody>
    </w:docPart>
    <w:docPart>
      <w:docPartPr>
        <w:name w:val="0BBD2BE6B0424491A28BEEDEA45DD3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461D6D1-2B00-4B09-924D-966371321FB5}"/>
      </w:docPartPr>
      <w:docPartBody>
        <w:p w:rsidR="00E61D51" w:rsidRDefault="00E61D51">
          <w:pPr>
            <w:pStyle w:val="0BBD2BE6B0424491A28BEEDEA45DD388"/>
          </w:pPr>
          <w:r w:rsidRPr="00A77952">
            <w:rPr>
              <w:noProof/>
              <w:lang w:bidi="pl-PL"/>
            </w:rPr>
            <w:t>[Umieść wszystkie rysunki w oddzielnej sekcji, za odwołaniami (i ewentualnie przypisami dolnymi oraz tabelami). Wstaw numerowany podpis dla poszczególnych rysunków. Użyj stylu Tabela/Rysunek, aby łatwo utworzyć odstęp między rysunkiem a podpisem.]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1F"/>
    <w:rsid w:val="0044451F"/>
    <w:rsid w:val="00876AFD"/>
    <w:rsid w:val="00A1127E"/>
    <w:rsid w:val="00E61D51"/>
    <w:rsid w:val="00F4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4491CBFF509A4AC0A9B31A7256EF2600">
    <w:name w:val="4491CBFF509A4AC0A9B31A7256EF2600"/>
  </w:style>
  <w:style w:type="paragraph" w:customStyle="1" w:styleId="159C311E2EB74AC8B3E9209C8C0AFFF2">
    <w:name w:val="159C311E2EB74AC8B3E9209C8C0AFFF2"/>
  </w:style>
  <w:style w:type="paragraph" w:customStyle="1" w:styleId="D883214C79D843ACBF1B4E5532C74A66">
    <w:name w:val="D883214C79D843ACBF1B4E5532C74A66"/>
  </w:style>
  <w:style w:type="paragraph" w:customStyle="1" w:styleId="2C7DFD331BD94579A8B3380220AA2EF8">
    <w:name w:val="2C7DFD331BD94579A8B3380220AA2EF8"/>
  </w:style>
  <w:style w:type="paragraph" w:customStyle="1" w:styleId="386FCDE6278E4B428E81F556E0D19B01">
    <w:name w:val="386FCDE6278E4B428E81F556E0D19B01"/>
  </w:style>
  <w:style w:type="paragraph" w:customStyle="1" w:styleId="2645B1E0BE404CDD8C4C15CF2B5214DB">
    <w:name w:val="2645B1E0BE404CDD8C4C15CF2B5214DB"/>
  </w:style>
  <w:style w:type="character" w:styleId="Uwydatnienie">
    <w:name w:val="Emphasis"/>
    <w:basedOn w:val="Domylnaczcionkaakapitu"/>
    <w:uiPriority w:val="4"/>
    <w:unhideWhenUsed/>
    <w:qFormat/>
    <w:rPr>
      <w:i/>
      <w:iCs/>
    </w:rPr>
  </w:style>
  <w:style w:type="paragraph" w:customStyle="1" w:styleId="6A3BBE55FABE4DF485F7797809EEEB35">
    <w:name w:val="6A3BBE55FABE4DF485F7797809EEEB35"/>
  </w:style>
  <w:style w:type="paragraph" w:customStyle="1" w:styleId="9FC992FC617D4BDCB97E510FD2D7B456">
    <w:name w:val="9FC992FC617D4BDCB97E510FD2D7B456"/>
  </w:style>
  <w:style w:type="paragraph" w:customStyle="1" w:styleId="0AE8F8A4FAF340F79F0503E65107B11B">
    <w:name w:val="0AE8F8A4FAF340F79F0503E65107B11B"/>
  </w:style>
  <w:style w:type="paragraph" w:customStyle="1" w:styleId="C2D867D3B1BC42D095A9BC02940EBB9B">
    <w:name w:val="C2D867D3B1BC42D095A9BC02940EBB9B"/>
  </w:style>
  <w:style w:type="paragraph" w:customStyle="1" w:styleId="252C274EF35A40E6A0FE187E8B601BBE">
    <w:name w:val="252C274EF35A40E6A0FE187E8B601BBE"/>
  </w:style>
  <w:style w:type="paragraph" w:customStyle="1" w:styleId="9531D28599A746F88F1E3F3A456DD439">
    <w:name w:val="9531D28599A746F88F1E3F3A456DD439"/>
  </w:style>
  <w:style w:type="paragraph" w:customStyle="1" w:styleId="A3CBF00C643C49369EA61028DF89A27B">
    <w:name w:val="A3CBF00C643C49369EA61028DF89A27B"/>
  </w:style>
  <w:style w:type="paragraph" w:customStyle="1" w:styleId="67E8884AC1C14735BEC9E39AE6FFF07F">
    <w:name w:val="67E8884AC1C14735BEC9E39AE6FFF07F"/>
  </w:style>
  <w:style w:type="paragraph" w:customStyle="1" w:styleId="489A303F182A4F4589E33E38EE644169">
    <w:name w:val="489A303F182A4F4589E33E38EE644169"/>
  </w:style>
  <w:style w:type="paragraph" w:customStyle="1" w:styleId="B807637489F64FE9BBFDAF04B1F89BA0">
    <w:name w:val="B807637489F64FE9BBFDAF04B1F89BA0"/>
  </w:style>
  <w:style w:type="paragraph" w:customStyle="1" w:styleId="87D18738813C4EB58F98AFAAC8D306F7">
    <w:name w:val="87D18738813C4EB58F98AFAAC8D306F7"/>
  </w:style>
  <w:style w:type="paragraph" w:customStyle="1" w:styleId="D583A1DF27C34B4EA4CA31FC5BD330A5">
    <w:name w:val="D583A1DF27C34B4EA4CA31FC5BD330A5"/>
  </w:style>
  <w:style w:type="paragraph" w:customStyle="1" w:styleId="EA521282BCED4144B19476A5232608EA">
    <w:name w:val="EA521282BCED4144B19476A5232608EA"/>
  </w:style>
  <w:style w:type="paragraph" w:customStyle="1" w:styleId="E94EA9DD05F8403397149D74CA6B45FC">
    <w:name w:val="E94EA9DD05F8403397149D74CA6B45FC"/>
  </w:style>
  <w:style w:type="paragraph" w:customStyle="1" w:styleId="CC278A93EF114BF9BBD519826D9417ED">
    <w:name w:val="CC278A93EF114BF9BBD519826D9417ED"/>
  </w:style>
  <w:style w:type="paragraph" w:customStyle="1" w:styleId="4FA2973B978346188D2077785EEA941E">
    <w:name w:val="4FA2973B978346188D2077785EEA941E"/>
  </w:style>
  <w:style w:type="paragraph" w:customStyle="1" w:styleId="DA16B8D3FA90464C84AE699C713D982E">
    <w:name w:val="DA16B8D3FA90464C84AE699C713D982E"/>
  </w:style>
  <w:style w:type="paragraph" w:customStyle="1" w:styleId="3EA9FF8FA7D8410B971F717FF75654B1">
    <w:name w:val="3EA9FF8FA7D8410B971F717FF75654B1"/>
  </w:style>
  <w:style w:type="paragraph" w:customStyle="1" w:styleId="17BBF927BBAB4BB0BC0AEB3364C02232">
    <w:name w:val="17BBF927BBAB4BB0BC0AEB3364C02232"/>
  </w:style>
  <w:style w:type="paragraph" w:customStyle="1" w:styleId="136DB14F1A0B4F8E83B9B32ACFE2233E">
    <w:name w:val="136DB14F1A0B4F8E83B9B32ACFE2233E"/>
  </w:style>
  <w:style w:type="paragraph" w:customStyle="1" w:styleId="0BBB4D1DE064443EB36753F798B62ED6">
    <w:name w:val="0BBB4D1DE064443EB36753F798B62ED6"/>
  </w:style>
  <w:style w:type="paragraph" w:customStyle="1" w:styleId="45F86E0B8DD4413B86096812F1540FD1">
    <w:name w:val="45F86E0B8DD4413B86096812F1540FD1"/>
  </w:style>
  <w:style w:type="paragraph" w:customStyle="1" w:styleId="DEFC3BA43D134748838F3377133C0A93">
    <w:name w:val="DEFC3BA43D134748838F3377133C0A93"/>
  </w:style>
  <w:style w:type="paragraph" w:customStyle="1" w:styleId="2F7D3AD1328941B5AAE37EDACEB2735E">
    <w:name w:val="2F7D3AD1328941B5AAE37EDACEB2735E"/>
  </w:style>
  <w:style w:type="paragraph" w:customStyle="1" w:styleId="E53A70C96C0C4BAB9F02F4705869F7AF">
    <w:name w:val="E53A70C96C0C4BAB9F02F4705869F7AF"/>
  </w:style>
  <w:style w:type="paragraph" w:customStyle="1" w:styleId="B038862623EC4F0EB7FAB661BCA54875">
    <w:name w:val="B038862623EC4F0EB7FAB661BCA54875"/>
  </w:style>
  <w:style w:type="paragraph" w:customStyle="1" w:styleId="D8CD6C7DE5F149909F7A41E39D42FEB8">
    <w:name w:val="D8CD6C7DE5F149909F7A41E39D42FEB8"/>
  </w:style>
  <w:style w:type="paragraph" w:customStyle="1" w:styleId="125F598E25D14EF0AB945D05B99CEE2A">
    <w:name w:val="125F598E25D14EF0AB945D05B99CEE2A"/>
  </w:style>
  <w:style w:type="paragraph" w:customStyle="1" w:styleId="8E21CC40B213457F90398D3F63F2E96E">
    <w:name w:val="8E21CC40B213457F90398D3F63F2E96E"/>
  </w:style>
  <w:style w:type="paragraph" w:customStyle="1" w:styleId="7D5C85CDC1644DEA8E6A556085514BC4">
    <w:name w:val="7D5C85CDC1644DEA8E6A556085514BC4"/>
  </w:style>
  <w:style w:type="paragraph" w:customStyle="1" w:styleId="1456F7A7B76F40149532BBEB873B8BA0">
    <w:name w:val="1456F7A7B76F40149532BBEB873B8BA0"/>
  </w:style>
  <w:style w:type="paragraph" w:customStyle="1" w:styleId="C4BAFDF1653D4049AA1FF80466C615E4">
    <w:name w:val="C4BAFDF1653D4049AA1FF80466C615E4"/>
  </w:style>
  <w:style w:type="paragraph" w:customStyle="1" w:styleId="ABD86FB0AF39465DA0010B5E0A6A94FA">
    <w:name w:val="ABD86FB0AF39465DA0010B5E0A6A94FA"/>
  </w:style>
  <w:style w:type="paragraph" w:customStyle="1" w:styleId="9D8BAC952F39475A9A5C3C82C9CB6C01">
    <w:name w:val="9D8BAC952F39475A9A5C3C82C9CB6C01"/>
  </w:style>
  <w:style w:type="paragraph" w:customStyle="1" w:styleId="FF08D5F9F0834B92ACB25E6F00A2D6EF">
    <w:name w:val="FF08D5F9F0834B92ACB25E6F00A2D6EF"/>
  </w:style>
  <w:style w:type="paragraph" w:customStyle="1" w:styleId="36FAFB183369429A8EA86D3D2F27EF95">
    <w:name w:val="36FAFB183369429A8EA86D3D2F27EF95"/>
  </w:style>
  <w:style w:type="paragraph" w:customStyle="1" w:styleId="778850F393584111BB5F0179A9DE5E3A">
    <w:name w:val="778850F393584111BB5F0179A9DE5E3A"/>
  </w:style>
  <w:style w:type="paragraph" w:customStyle="1" w:styleId="17CC8270469A4026AEE4FE6607F7F794">
    <w:name w:val="17CC8270469A4026AEE4FE6607F7F794"/>
  </w:style>
  <w:style w:type="paragraph" w:customStyle="1" w:styleId="D085A0695E1A4F0AA3A4937AAF276ADC">
    <w:name w:val="D085A0695E1A4F0AA3A4937AAF276ADC"/>
  </w:style>
  <w:style w:type="paragraph" w:customStyle="1" w:styleId="F749DEF2C3E5478AB7E08A2482F4A977">
    <w:name w:val="F749DEF2C3E5478AB7E08A2482F4A977"/>
  </w:style>
  <w:style w:type="paragraph" w:customStyle="1" w:styleId="B105287F2B9B4D6CBE5635761CF7BE69">
    <w:name w:val="B105287F2B9B4D6CBE5635761CF7BE69"/>
  </w:style>
  <w:style w:type="paragraph" w:customStyle="1" w:styleId="14040B1A12914AD8B93E3C4F45200C84">
    <w:name w:val="14040B1A12914AD8B93E3C4F45200C84"/>
  </w:style>
  <w:style w:type="paragraph" w:customStyle="1" w:styleId="41BBA5A933AA48B89F43EE003750274C">
    <w:name w:val="41BBA5A933AA48B89F43EE003750274C"/>
  </w:style>
  <w:style w:type="paragraph" w:customStyle="1" w:styleId="05F9695DA9E6493C86D69C7B9500D709">
    <w:name w:val="05F9695DA9E6493C86D69C7B9500D709"/>
  </w:style>
  <w:style w:type="paragraph" w:customStyle="1" w:styleId="E5B47C73EF344D929F2C3813090D8BA9">
    <w:name w:val="E5B47C73EF344D929F2C3813090D8BA9"/>
  </w:style>
  <w:style w:type="paragraph" w:customStyle="1" w:styleId="4025EA927FC049DF95669EA1348009FF">
    <w:name w:val="4025EA927FC049DF95669EA1348009FF"/>
  </w:style>
  <w:style w:type="paragraph" w:customStyle="1" w:styleId="53BC710F94424BE591AAB3CE93C5698B">
    <w:name w:val="53BC710F94424BE591AAB3CE93C5698B"/>
  </w:style>
  <w:style w:type="paragraph" w:customStyle="1" w:styleId="DBD8152BEDCC4AAC8EAC1F276DB047DD">
    <w:name w:val="DBD8152BEDCC4AAC8EAC1F276DB047DD"/>
  </w:style>
  <w:style w:type="paragraph" w:customStyle="1" w:styleId="DAEC27CF099C47C0BE0C18D9FFAF5890">
    <w:name w:val="DAEC27CF099C47C0BE0C18D9FFAF5890"/>
  </w:style>
  <w:style w:type="paragraph" w:customStyle="1" w:styleId="A8C16406E87C4574AB805BFEA0031639">
    <w:name w:val="A8C16406E87C4574AB805BFEA0031639"/>
  </w:style>
  <w:style w:type="paragraph" w:customStyle="1" w:styleId="CD1C5CE70C7F4895803182E5746EB285">
    <w:name w:val="CD1C5CE70C7F4895803182E5746EB285"/>
  </w:style>
  <w:style w:type="paragraph" w:customStyle="1" w:styleId="AAA138B02D28448B9FA0DEB5D3A86154">
    <w:name w:val="AAA138B02D28448B9FA0DEB5D3A86154"/>
  </w:style>
  <w:style w:type="paragraph" w:customStyle="1" w:styleId="82CE1B7CE3284CB0A95472702CB01E08">
    <w:name w:val="82CE1B7CE3284CB0A95472702CB01E08"/>
  </w:style>
  <w:style w:type="paragraph" w:customStyle="1" w:styleId="588185B64FE94FFE93FC4B638F0C93F1">
    <w:name w:val="588185B64FE94FFE93FC4B638F0C93F1"/>
  </w:style>
  <w:style w:type="paragraph" w:customStyle="1" w:styleId="ECF5A8CFFC8A4BFEBC7F92FF565DDAB7">
    <w:name w:val="ECF5A8CFFC8A4BFEBC7F92FF565DDAB7"/>
  </w:style>
  <w:style w:type="paragraph" w:customStyle="1" w:styleId="0A7173BA39E145B8879A131EFEE0B658">
    <w:name w:val="0A7173BA39E145B8879A131EFEE0B658"/>
  </w:style>
  <w:style w:type="paragraph" w:customStyle="1" w:styleId="0BBD2BE6B0424491A28BEEDEA45DD388">
    <w:name w:val="0BBD2BE6B0424491A28BEEDEA45DD388"/>
  </w:style>
  <w:style w:type="paragraph" w:customStyle="1" w:styleId="4A014701840442F688CF307237172F2D">
    <w:name w:val="4A014701840442F688CF307237172F2D"/>
    <w:rsid w:val="00444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{7F1AD399-63FE-4326-9AD0-D8B9BE3D34C8}</b:Guid>
    <b:Title>Tytuł artykułu</b:Title>
    <b:Year>Rok</b:Year>
    <b:JournalName>Tytuł czasopisma</b:JournalName>
    <b:Pages>Strony od – do</b:Pages>
    <b:Author>
      <b:Author>
        <b:NameList>
          <b:Person>
            <b:Last>Nazwisko</b:Last>
            <b:First>Imię,</b:First>
            <b:Middle>Drugie imię</b:Middle>
          </b:Person>
        </b:NameList>
      </b:Author>
    </b:Author>
    <b:RefOrder>1</b:RefOrder>
  </b:Source>
  <b:Source>
    <b:Tag>Last</b:Tag>
    <b:SourceType>Book</b:SourceType>
    <b:Guid>{BDDDB640-F6DE-4BDE-841E-44E2C8F34811}</b:Guid>
    <b:Title>Tytuł książki</b:Title>
    <b:Year>Rok</b:Year>
    <b:City>Nazwa miasta</b:City>
    <b:Publisher>Nazwa wydawcy</b:Publisher>
    <b:Author>
      <b:Author>
        <b:NameList>
          <b:Person>
            <b:Last>Nazwisko</b:Last>
            <b:First>Imię,</b:First>
            <b:Middle>Drugie imię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A744145-0613-4EFA-8FF0-1109BBAEA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{0EBC9E43-302C-43E8-ABA9-C8CB84E435C7}tf03982351_win32</Template>
  <TotalTime>7</TotalTime>
  <Pages>1</Pages>
  <Words>1036</Words>
  <Characters>6222</Characters>
  <Application>Microsoft Office Word</Application>
  <DocSecurity>0</DocSecurity>
  <Lines>51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LMS - LAN Management System w firmie IP Connect do celów sprzedaży internetu - DOKUMENTACJA</vt:lpstr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LMS - LAN Management System w firmie IP Connect do celów sprzedaży internetu - DOKUMENTACJA</dc:title>
  <dc:subject/>
  <dc:creator>Ryszard Czekaj</dc:creator>
  <cp:keywords>TCP/IP IPv4 internet sieć komputerowa</cp:keywords>
  <dc:description>Połączenie prac wielu autorów w jeden praktyczny dokument ;-)</dc:description>
  <cp:lastModifiedBy>Ryszard Czekaj</cp:lastModifiedBy>
  <cp:revision>2</cp:revision>
  <cp:lastPrinted>2024-06-17T09:20:00Z</cp:lastPrinted>
  <dcterms:created xsi:type="dcterms:W3CDTF">2024-06-17T09:23:00Z</dcterms:created>
  <dcterms:modified xsi:type="dcterms:W3CDTF">2024-06-17T09:23:00Z</dcterms:modified>
</cp:coreProperties>
</file>